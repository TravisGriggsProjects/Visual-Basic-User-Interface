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8A872" w14:textId="23E88450" w:rsidR="00161C0E" w:rsidRPr="008D2C90" w:rsidRDefault="008D2C90" w:rsidP="009B0A4A">
      <w:pPr>
        <w:ind w:left="5760" w:right="-852" w:firstLine="720"/>
        <w:jc w:val="center"/>
        <w:rPr>
          <w:b/>
          <w:sz w:val="22"/>
          <w:szCs w:val="22"/>
        </w:rPr>
      </w:pPr>
      <w:r w:rsidRPr="008D2C90">
        <w:rPr>
          <w:b/>
          <w:sz w:val="22"/>
          <w:szCs w:val="22"/>
        </w:rPr>
        <w:t>Name</w:t>
      </w:r>
      <w:r w:rsidR="004F7A56" w:rsidRPr="008D2C90">
        <w:rPr>
          <w:b/>
          <w:sz w:val="22"/>
          <w:szCs w:val="22"/>
        </w:rPr>
        <w:t xml:space="preserve">: </w:t>
      </w:r>
      <w:r w:rsidR="009B0A4A">
        <w:rPr>
          <w:sz w:val="22"/>
          <w:szCs w:val="22"/>
        </w:rPr>
        <w:t>Travis Griggs</w:t>
      </w:r>
    </w:p>
    <w:p w14:paraId="1F52F169" w14:textId="77777777" w:rsidR="005966FB" w:rsidRDefault="005966FB" w:rsidP="005966F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Arial Black" w:hAnsi="Arial Black"/>
          <w:sz w:val="22"/>
          <w:szCs w:val="22"/>
          <w:lang w:val="en-AU"/>
        </w:rPr>
      </w:pPr>
      <w:r w:rsidRPr="000A3705">
        <w:rPr>
          <w:rFonts w:ascii="Arial Black" w:hAnsi="Arial Black"/>
          <w:sz w:val="22"/>
          <w:szCs w:val="22"/>
          <w:lang w:val="en-AU"/>
        </w:rPr>
        <w:t xml:space="preserve">Object, </w:t>
      </w:r>
      <w:r>
        <w:rPr>
          <w:rFonts w:ascii="Arial Black" w:hAnsi="Arial Black"/>
          <w:sz w:val="22"/>
          <w:szCs w:val="22"/>
          <w:lang w:val="en-AU"/>
        </w:rPr>
        <w:t>Method</w:t>
      </w:r>
      <w:r w:rsidRPr="000A3705">
        <w:rPr>
          <w:rFonts w:ascii="Arial Black" w:hAnsi="Arial Black"/>
          <w:sz w:val="22"/>
          <w:szCs w:val="22"/>
          <w:lang w:val="en-AU"/>
        </w:rPr>
        <w:t>, Action</w:t>
      </w:r>
      <w:r>
        <w:rPr>
          <w:rFonts w:ascii="Arial Black" w:hAnsi="Arial Black"/>
          <w:sz w:val="22"/>
          <w:szCs w:val="22"/>
          <w:lang w:val="en-AU"/>
        </w:rPr>
        <w:t>/Pseudocode</w:t>
      </w:r>
      <w:r w:rsidRPr="000A3705">
        <w:rPr>
          <w:rFonts w:ascii="Arial Black" w:hAnsi="Arial Black"/>
          <w:sz w:val="22"/>
          <w:szCs w:val="22"/>
          <w:lang w:val="en-AU"/>
        </w:rPr>
        <w:t xml:space="preserve"> (</w:t>
      </w:r>
      <w:r>
        <w:rPr>
          <w:rFonts w:ascii="Arial Black" w:hAnsi="Arial Black"/>
          <w:sz w:val="22"/>
          <w:szCs w:val="22"/>
          <w:lang w:val="en-AU"/>
        </w:rPr>
        <w:t>MAP</w:t>
      </w:r>
      <w:r w:rsidRPr="000A3705">
        <w:rPr>
          <w:rFonts w:ascii="Arial Black" w:hAnsi="Arial Black"/>
          <w:sz w:val="22"/>
          <w:szCs w:val="22"/>
          <w:lang w:val="en-AU"/>
        </w:rPr>
        <w:t xml:space="preserve">) Plan </w:t>
      </w:r>
    </w:p>
    <w:p w14:paraId="4C04145F" w14:textId="77777777" w:rsidR="005966FB" w:rsidRPr="000A3705" w:rsidRDefault="005966FB" w:rsidP="005966F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Arial Black" w:hAnsi="Arial Black"/>
          <w:sz w:val="22"/>
          <w:szCs w:val="22"/>
          <w:lang w:val="en-AU"/>
        </w:rPr>
      </w:pP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1908"/>
        <w:gridCol w:w="2195"/>
        <w:gridCol w:w="5455"/>
      </w:tblGrid>
      <w:tr w:rsidR="00161C0E" w14:paraId="6444718B" w14:textId="77777777" w:rsidTr="009B0A4A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auto" w:fill="auto"/>
          </w:tcPr>
          <w:p w14:paraId="538E6870" w14:textId="77777777" w:rsidR="00161C0E" w:rsidRDefault="00161C0E" w:rsidP="00D6159F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Object</w:t>
            </w:r>
          </w:p>
          <w:p w14:paraId="1949680E" w14:textId="77777777" w:rsidR="00D6159F" w:rsidRDefault="00D6159F" w:rsidP="00D6159F">
            <w:pPr>
              <w:jc w:val="center"/>
              <w:rPr>
                <w:b/>
                <w:color w:val="000000"/>
                <w:sz w:val="24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auto" w:fill="auto"/>
          </w:tcPr>
          <w:p w14:paraId="3029B2FC" w14:textId="77777777" w:rsidR="00D6159F" w:rsidRDefault="005966FB" w:rsidP="00D6159F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Method</w:t>
            </w:r>
          </w:p>
        </w:tc>
        <w:tc>
          <w:tcPr>
            <w:tcW w:w="5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auto" w:fill="auto"/>
          </w:tcPr>
          <w:p w14:paraId="4AC4357A" w14:textId="77777777" w:rsidR="00161C0E" w:rsidRDefault="00161C0E" w:rsidP="00D6159F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Actions - Pseudocode</w:t>
            </w:r>
          </w:p>
        </w:tc>
      </w:tr>
      <w:tr w:rsidR="00983038" w:rsidRPr="00E87BCD" w14:paraId="4A504904" w14:textId="77777777" w:rsidTr="009B0A4A">
        <w:trPr>
          <w:trHeight w:val="1343"/>
        </w:trPr>
        <w:tc>
          <w:tcPr>
            <w:tcW w:w="1908" w:type="dxa"/>
            <w:tcBorders>
              <w:left w:val="single" w:sz="6" w:space="0" w:color="auto"/>
              <w:right w:val="single" w:sz="6" w:space="0" w:color="auto"/>
            </w:tcBorders>
          </w:tcPr>
          <w:p w14:paraId="30C4D4BD" w14:textId="307C8BC8" w:rsidR="00983038" w:rsidRPr="00E87BCD" w:rsidRDefault="009B0A4A" w:rsidP="001A26AD">
            <w:pPr>
              <w:rPr>
                <w:sz w:val="24"/>
                <w:szCs w:val="24"/>
              </w:rPr>
            </w:pPr>
            <w:r w:rsidRPr="00996142">
              <w:rPr>
                <w:sz w:val="22"/>
                <w:szCs w:val="22"/>
              </w:rPr>
              <w:t>Save Button</w:t>
            </w:r>
          </w:p>
        </w:tc>
        <w:tc>
          <w:tcPr>
            <w:tcW w:w="2195" w:type="dxa"/>
            <w:tcBorders>
              <w:left w:val="single" w:sz="6" w:space="0" w:color="auto"/>
              <w:right w:val="single" w:sz="6" w:space="0" w:color="auto"/>
            </w:tcBorders>
          </w:tcPr>
          <w:p w14:paraId="0A221813" w14:textId="1B38B5C6" w:rsidR="00983038" w:rsidRPr="00E87BCD" w:rsidRDefault="009B0A4A" w:rsidP="001A26AD">
            <w:pPr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Pr="00996142">
              <w:rPr>
                <w:sz w:val="22"/>
                <w:szCs w:val="22"/>
              </w:rPr>
              <w:t>aveButtonClick</w:t>
            </w:r>
            <w:proofErr w:type="spellEnd"/>
          </w:p>
        </w:tc>
        <w:tc>
          <w:tcPr>
            <w:tcW w:w="5455" w:type="dxa"/>
            <w:tcBorders>
              <w:left w:val="single" w:sz="6" w:space="0" w:color="auto"/>
              <w:right w:val="single" w:sz="6" w:space="0" w:color="auto"/>
            </w:tcBorders>
          </w:tcPr>
          <w:p w14:paraId="0CB6D5D3" w14:textId="05CFD787" w:rsidR="009B0A4A" w:rsidRDefault="009B0A4A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996142">
              <w:rPr>
                <w:sz w:val="22"/>
                <w:szCs w:val="22"/>
              </w:rPr>
              <w:t xml:space="preserve">nput </w:t>
            </w:r>
            <w:proofErr w:type="spellStart"/>
            <w:r>
              <w:rPr>
                <w:sz w:val="22"/>
                <w:szCs w:val="22"/>
              </w:rPr>
              <w:t>c</w:t>
            </w:r>
            <w:r w:rsidRPr="00996142">
              <w:rPr>
                <w:sz w:val="22"/>
                <w:szCs w:val="22"/>
              </w:rPr>
              <w:t>ustomerPhone</w:t>
            </w:r>
            <w:proofErr w:type="spellEnd"/>
            <w:r>
              <w:rPr>
                <w:sz w:val="22"/>
                <w:szCs w:val="22"/>
              </w:rPr>
              <w:t xml:space="preserve"> &amp;</w:t>
            </w:r>
            <w:r w:rsidRPr="00996142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</w:t>
            </w:r>
            <w:r w:rsidRPr="00996142">
              <w:rPr>
                <w:sz w:val="22"/>
                <w:szCs w:val="22"/>
              </w:rPr>
              <w:t>ustomerName</w:t>
            </w:r>
            <w:proofErr w:type="spellEnd"/>
          </w:p>
          <w:p w14:paraId="41BB22FE" w14:textId="77777777" w:rsidR="009B0A4A" w:rsidRDefault="009B0A4A" w:rsidP="009B0A4A">
            <w:pPr>
              <w:rPr>
                <w:sz w:val="22"/>
                <w:szCs w:val="22"/>
              </w:rPr>
            </w:pPr>
          </w:p>
          <w:p w14:paraId="2D5E9A8A" w14:textId="77777777" w:rsidR="00BC39D7" w:rsidRDefault="009B0A4A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customer name is blank (null)</w:t>
            </w:r>
          </w:p>
          <w:p w14:paraId="2CCFA428" w14:textId="4CD91D56" w:rsidR="009B0A4A" w:rsidRDefault="00BC39D7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B0A4A">
              <w:rPr>
                <w:sz w:val="22"/>
                <w:szCs w:val="22"/>
              </w:rPr>
              <w:t xml:space="preserve"> output error message, and focus customer name textbox.</w:t>
            </w:r>
          </w:p>
          <w:p w14:paraId="7C04731B" w14:textId="77777777" w:rsidR="009B0A4A" w:rsidRDefault="009B0A4A" w:rsidP="009B0A4A">
            <w:pPr>
              <w:rPr>
                <w:sz w:val="22"/>
                <w:szCs w:val="22"/>
              </w:rPr>
            </w:pPr>
          </w:p>
          <w:p w14:paraId="6E4B7FFF" w14:textId="5C87ACA7" w:rsidR="009B0A4A" w:rsidRDefault="009B0A4A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Else d</w:t>
            </w:r>
            <w:r w:rsidRPr="00996142">
              <w:rPr>
                <w:sz w:val="22"/>
                <w:szCs w:val="22"/>
              </w:rPr>
              <w:t xml:space="preserve">isable </w:t>
            </w:r>
            <w:proofErr w:type="spellStart"/>
            <w:r>
              <w:rPr>
                <w:sz w:val="22"/>
                <w:szCs w:val="22"/>
              </w:rPr>
              <w:t>c</w:t>
            </w:r>
            <w:r w:rsidRPr="00996142">
              <w:rPr>
                <w:sz w:val="22"/>
                <w:szCs w:val="22"/>
              </w:rPr>
              <w:t>ustomerName</w:t>
            </w:r>
            <w:r>
              <w:rPr>
                <w:sz w:val="22"/>
                <w:szCs w:val="22"/>
              </w:rPr>
              <w:t>T</w:t>
            </w:r>
            <w:r w:rsidRPr="00996142">
              <w:rPr>
                <w:sz w:val="22"/>
                <w:szCs w:val="22"/>
              </w:rPr>
              <w:t>ext</w:t>
            </w:r>
            <w:r>
              <w:rPr>
                <w:sz w:val="22"/>
                <w:szCs w:val="22"/>
              </w:rPr>
              <w:t>B</w:t>
            </w:r>
            <w:r w:rsidRPr="00996142">
              <w:rPr>
                <w:sz w:val="22"/>
                <w:szCs w:val="22"/>
              </w:rPr>
              <w:t>ox</w:t>
            </w:r>
            <w:proofErr w:type="spellEnd"/>
          </w:p>
          <w:p w14:paraId="1C8AAE21" w14:textId="77777777" w:rsidR="009B0A4A" w:rsidRDefault="009B0A4A" w:rsidP="009B0A4A">
            <w:pPr>
              <w:rPr>
                <w:sz w:val="22"/>
                <w:szCs w:val="22"/>
              </w:rPr>
            </w:pPr>
          </w:p>
          <w:p w14:paraId="2A30764F" w14:textId="77777777" w:rsidR="00BC39D7" w:rsidRDefault="009B0A4A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customer phone number is blank (null) </w:t>
            </w:r>
          </w:p>
          <w:p w14:paraId="3DD53FAE" w14:textId="5FB94DC5" w:rsidR="009B0A4A" w:rsidRDefault="00BC39D7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9B0A4A">
              <w:rPr>
                <w:sz w:val="22"/>
                <w:szCs w:val="22"/>
              </w:rPr>
              <w:t>output error message, and focus customer name textbox.</w:t>
            </w:r>
          </w:p>
          <w:p w14:paraId="2D276CDA" w14:textId="77777777" w:rsidR="009B0A4A" w:rsidRDefault="009B0A4A" w:rsidP="009B0A4A">
            <w:pPr>
              <w:rPr>
                <w:sz w:val="22"/>
                <w:szCs w:val="22"/>
              </w:rPr>
            </w:pPr>
          </w:p>
          <w:p w14:paraId="46B784E9" w14:textId="222EB291" w:rsidR="009B0A4A" w:rsidRDefault="009B0A4A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Else d</w:t>
            </w:r>
            <w:r w:rsidRPr="00996142">
              <w:rPr>
                <w:sz w:val="22"/>
                <w:szCs w:val="22"/>
              </w:rPr>
              <w:t xml:space="preserve">isable </w:t>
            </w:r>
            <w:proofErr w:type="spellStart"/>
            <w:r>
              <w:rPr>
                <w:sz w:val="22"/>
                <w:szCs w:val="22"/>
              </w:rPr>
              <w:t>c</w:t>
            </w:r>
            <w:r w:rsidRPr="00996142">
              <w:rPr>
                <w:sz w:val="22"/>
                <w:szCs w:val="22"/>
              </w:rPr>
              <w:t>ustomer</w:t>
            </w:r>
            <w:r>
              <w:rPr>
                <w:sz w:val="22"/>
                <w:szCs w:val="22"/>
              </w:rPr>
              <w:t>PhoneNumberT</w:t>
            </w:r>
            <w:r w:rsidRPr="00996142">
              <w:rPr>
                <w:sz w:val="22"/>
                <w:szCs w:val="22"/>
              </w:rPr>
              <w:t>ext</w:t>
            </w:r>
            <w:r>
              <w:rPr>
                <w:sz w:val="22"/>
                <w:szCs w:val="22"/>
              </w:rPr>
              <w:t>B</w:t>
            </w:r>
            <w:r w:rsidRPr="00996142">
              <w:rPr>
                <w:sz w:val="22"/>
                <w:szCs w:val="22"/>
              </w:rPr>
              <w:t>ox</w:t>
            </w:r>
            <w:proofErr w:type="spellEnd"/>
          </w:p>
          <w:p w14:paraId="617A4ED3" w14:textId="77777777" w:rsidR="009B0A4A" w:rsidRDefault="009B0A4A" w:rsidP="009B0A4A">
            <w:pPr>
              <w:rPr>
                <w:sz w:val="22"/>
                <w:szCs w:val="22"/>
              </w:rPr>
            </w:pPr>
          </w:p>
          <w:p w14:paraId="59025A55" w14:textId="2C2ED1CA" w:rsidR="00983038" w:rsidRPr="00E87BCD" w:rsidRDefault="009B0A4A" w:rsidP="009B0A4A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Focus </w:t>
            </w:r>
            <w:proofErr w:type="spellStart"/>
            <w:r>
              <w:rPr>
                <w:sz w:val="22"/>
                <w:szCs w:val="22"/>
              </w:rPr>
              <w:t>vehiclePriceTextBox</w:t>
            </w:r>
            <w:proofErr w:type="spellEnd"/>
          </w:p>
        </w:tc>
      </w:tr>
      <w:tr w:rsidR="009B0A4A" w:rsidRPr="00E87BCD" w14:paraId="66A51264" w14:textId="77777777" w:rsidTr="009B0A4A">
        <w:trPr>
          <w:trHeight w:val="1390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E0C01" w14:textId="1759E6B4" w:rsidR="009B0A4A" w:rsidRPr="00E87BCD" w:rsidRDefault="009B0A4A" w:rsidP="009B0A4A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Summary</w:t>
            </w:r>
            <w:r w:rsidRPr="00996142">
              <w:rPr>
                <w:sz w:val="22"/>
                <w:szCs w:val="22"/>
              </w:rPr>
              <w:t xml:space="preserve"> Button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F24E9" w14:textId="50AC4671" w:rsidR="009B0A4A" w:rsidRPr="00E87BCD" w:rsidRDefault="009B0A4A" w:rsidP="009B0A4A">
            <w:pPr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summary</w:t>
            </w:r>
            <w:r w:rsidRPr="00996142">
              <w:rPr>
                <w:sz w:val="22"/>
                <w:szCs w:val="22"/>
              </w:rPr>
              <w:t>ButtonC</w:t>
            </w:r>
            <w:r>
              <w:rPr>
                <w:sz w:val="22"/>
                <w:szCs w:val="22"/>
              </w:rPr>
              <w:t>l</w:t>
            </w:r>
            <w:r w:rsidRPr="00996142">
              <w:rPr>
                <w:sz w:val="22"/>
                <w:szCs w:val="22"/>
              </w:rPr>
              <w:t>ick</w:t>
            </w:r>
            <w:proofErr w:type="spellEnd"/>
          </w:p>
        </w:tc>
        <w:tc>
          <w:tcPr>
            <w:tcW w:w="5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A1D9B" w14:textId="77777777" w:rsidR="00BC39D7" w:rsidRDefault="00BC39D7" w:rsidP="00BC39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Input </w:t>
            </w:r>
            <w:proofErr w:type="spellStart"/>
            <w:r>
              <w:rPr>
                <w:sz w:val="22"/>
                <w:szCs w:val="22"/>
              </w:rPr>
              <w:t>vehiclePrice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lessTradeIn</w:t>
            </w:r>
            <w:proofErr w:type="spellEnd"/>
          </w:p>
          <w:p w14:paraId="5C2AEB1A" w14:textId="77777777" w:rsidR="00BC39D7" w:rsidRDefault="00BC39D7" w:rsidP="009B0A4A">
            <w:pPr>
              <w:rPr>
                <w:sz w:val="22"/>
                <w:szCs w:val="22"/>
              </w:rPr>
            </w:pPr>
          </w:p>
          <w:p w14:paraId="7A91CF77" w14:textId="67F27978" w:rsidR="009B0A4A" w:rsidRDefault="009B0A4A" w:rsidP="009B0A4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gst_rate</w:t>
            </w:r>
            <w:proofErr w:type="spellEnd"/>
            <w:r>
              <w:rPr>
                <w:sz w:val="22"/>
                <w:szCs w:val="22"/>
              </w:rPr>
              <w:t xml:space="preserve"> = 10% = 0.1</w:t>
            </w:r>
          </w:p>
          <w:p w14:paraId="46D10A88" w14:textId="77777777" w:rsidR="009B0A4A" w:rsidRDefault="009B0A4A" w:rsidP="009B0A4A">
            <w:pPr>
              <w:rPr>
                <w:sz w:val="22"/>
                <w:szCs w:val="22"/>
              </w:rPr>
            </w:pPr>
          </w:p>
          <w:p w14:paraId="1DB45F03" w14:textId="77777777" w:rsidR="009B0A4A" w:rsidRDefault="009B0A4A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Try </w:t>
            </w:r>
          </w:p>
          <w:p w14:paraId="775A81FE" w14:textId="297B8A67" w:rsidR="009B0A4A" w:rsidRDefault="00BC39D7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spellStart"/>
            <w:r w:rsidR="009B0A4A">
              <w:rPr>
                <w:sz w:val="22"/>
                <w:szCs w:val="22"/>
              </w:rPr>
              <w:t>vehiclePrice</w:t>
            </w:r>
            <w:proofErr w:type="spellEnd"/>
            <w:r w:rsidR="009B0A4A">
              <w:rPr>
                <w:sz w:val="22"/>
                <w:szCs w:val="22"/>
              </w:rPr>
              <w:t xml:space="preserve"> is double</w:t>
            </w:r>
          </w:p>
          <w:p w14:paraId="42403AF9" w14:textId="47EF7510" w:rsidR="009B0A4A" w:rsidRDefault="009B0A4A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Catch</w:t>
            </w:r>
          </w:p>
          <w:p w14:paraId="45339865" w14:textId="42BB0F1D" w:rsidR="009B0A4A" w:rsidRDefault="00BC39D7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Output error</w:t>
            </w:r>
          </w:p>
          <w:p w14:paraId="22562576" w14:textId="2D452AB9" w:rsidR="00BC39D7" w:rsidRDefault="00BC39D7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Return</w:t>
            </w:r>
          </w:p>
          <w:p w14:paraId="48099821" w14:textId="77777777" w:rsidR="00BC39D7" w:rsidRDefault="00BC39D7" w:rsidP="009B0A4A">
            <w:pPr>
              <w:rPr>
                <w:sz w:val="22"/>
                <w:szCs w:val="22"/>
              </w:rPr>
            </w:pPr>
          </w:p>
          <w:p w14:paraId="7C893CF1" w14:textId="77777777" w:rsidR="00BC39D7" w:rsidRDefault="00BC39D7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vehicle price is less than or equal to 0 </w:t>
            </w:r>
          </w:p>
          <w:p w14:paraId="22464506" w14:textId="5BF494B0" w:rsidR="00BC39D7" w:rsidRDefault="00BC39D7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Output error message, and focus </w:t>
            </w:r>
            <w:proofErr w:type="spellStart"/>
            <w:r>
              <w:rPr>
                <w:sz w:val="22"/>
                <w:szCs w:val="22"/>
              </w:rPr>
              <w:t>vehiclePrice</w:t>
            </w:r>
            <w:proofErr w:type="spellEnd"/>
            <w:r>
              <w:rPr>
                <w:sz w:val="22"/>
                <w:szCs w:val="22"/>
              </w:rPr>
              <w:t xml:space="preserve"> textbox.</w:t>
            </w:r>
          </w:p>
          <w:p w14:paraId="6ABE227F" w14:textId="77777777" w:rsidR="00BC39D7" w:rsidRDefault="00BC39D7" w:rsidP="009B0A4A">
            <w:pPr>
              <w:rPr>
                <w:sz w:val="22"/>
                <w:szCs w:val="22"/>
              </w:rPr>
            </w:pPr>
          </w:p>
          <w:p w14:paraId="73D5EF03" w14:textId="041F1A01" w:rsidR="00BC39D7" w:rsidRDefault="00BC39D7" w:rsidP="00BC39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less trade in is </w:t>
            </w:r>
            <w:r w:rsidR="001313A4">
              <w:rPr>
                <w:sz w:val="22"/>
                <w:szCs w:val="22"/>
              </w:rPr>
              <w:t>empty (null)</w:t>
            </w:r>
            <w:r>
              <w:rPr>
                <w:sz w:val="22"/>
                <w:szCs w:val="22"/>
              </w:rPr>
              <w:t xml:space="preserve"> </w:t>
            </w:r>
          </w:p>
          <w:p w14:paraId="045D65F8" w14:textId="713F41DE" w:rsidR="00BC39D7" w:rsidRDefault="00BC39D7" w:rsidP="00BC39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Output error message, and focus </w:t>
            </w:r>
            <w:proofErr w:type="spellStart"/>
            <w:r>
              <w:rPr>
                <w:sz w:val="22"/>
                <w:szCs w:val="22"/>
              </w:rPr>
              <w:t>lessTradeIn</w:t>
            </w:r>
            <w:proofErr w:type="spellEnd"/>
            <w:r>
              <w:rPr>
                <w:sz w:val="22"/>
                <w:szCs w:val="22"/>
              </w:rPr>
              <w:t xml:space="preserve"> textbox</w:t>
            </w:r>
          </w:p>
          <w:p w14:paraId="21772BBE" w14:textId="77777777" w:rsidR="00BC39D7" w:rsidRDefault="00BC39D7" w:rsidP="009B0A4A">
            <w:pPr>
              <w:rPr>
                <w:sz w:val="22"/>
                <w:szCs w:val="22"/>
              </w:rPr>
            </w:pPr>
          </w:p>
          <w:p w14:paraId="6FF81892" w14:textId="77777777" w:rsidR="00BC39D7" w:rsidRDefault="00BC39D7" w:rsidP="00BC39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Try </w:t>
            </w:r>
          </w:p>
          <w:p w14:paraId="1BD392E0" w14:textId="116D6B3A" w:rsidR="00BC39D7" w:rsidRDefault="00BC39D7" w:rsidP="00BC39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lessTradeIn</w:t>
            </w:r>
            <w:proofErr w:type="spellEnd"/>
            <w:r>
              <w:rPr>
                <w:sz w:val="22"/>
                <w:szCs w:val="22"/>
              </w:rPr>
              <w:t xml:space="preserve"> is double</w:t>
            </w:r>
          </w:p>
          <w:p w14:paraId="1EB65C57" w14:textId="77777777" w:rsidR="00BC39D7" w:rsidRDefault="00BC39D7" w:rsidP="00BC39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Catch</w:t>
            </w:r>
          </w:p>
          <w:p w14:paraId="55013B96" w14:textId="77777777" w:rsidR="00BC39D7" w:rsidRDefault="00BC39D7" w:rsidP="00BC39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Output error</w:t>
            </w:r>
          </w:p>
          <w:p w14:paraId="2B57DC5C" w14:textId="77777777" w:rsidR="00BC39D7" w:rsidRDefault="00BC39D7" w:rsidP="00BC39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Return</w:t>
            </w:r>
          </w:p>
          <w:p w14:paraId="3D75EC54" w14:textId="77777777" w:rsidR="00BC39D7" w:rsidRDefault="00BC39D7" w:rsidP="009B0A4A">
            <w:pPr>
              <w:rPr>
                <w:sz w:val="22"/>
                <w:szCs w:val="22"/>
              </w:rPr>
            </w:pPr>
          </w:p>
          <w:p w14:paraId="778B80F2" w14:textId="3492233E" w:rsidR="00BC39D7" w:rsidRDefault="00BC39D7" w:rsidP="00BC39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less trade in is less than 0 </w:t>
            </w:r>
          </w:p>
          <w:p w14:paraId="3DDECD09" w14:textId="637EA9DC" w:rsidR="00BC39D7" w:rsidRDefault="00BC39D7" w:rsidP="00BC39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Output error message, and focus </w:t>
            </w:r>
            <w:proofErr w:type="spellStart"/>
            <w:r>
              <w:rPr>
                <w:sz w:val="22"/>
                <w:szCs w:val="22"/>
              </w:rPr>
              <w:t>lessTradeIn</w:t>
            </w:r>
            <w:proofErr w:type="spellEnd"/>
            <w:r>
              <w:rPr>
                <w:sz w:val="22"/>
                <w:szCs w:val="22"/>
              </w:rPr>
              <w:t xml:space="preserve"> textbox.</w:t>
            </w:r>
          </w:p>
          <w:p w14:paraId="276C9555" w14:textId="77777777" w:rsidR="00BC39D7" w:rsidRDefault="00BC39D7" w:rsidP="00BC39D7">
            <w:pPr>
              <w:rPr>
                <w:sz w:val="22"/>
                <w:szCs w:val="22"/>
              </w:rPr>
            </w:pPr>
          </w:p>
          <w:p w14:paraId="0BA9A72A" w14:textId="0F3B8310" w:rsidR="00BC39D7" w:rsidRDefault="00BC39D7" w:rsidP="00BC39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less trade in is greater than vehicle price </w:t>
            </w:r>
          </w:p>
          <w:p w14:paraId="42373A82" w14:textId="38353849" w:rsidR="00BC39D7" w:rsidRDefault="00BC39D7" w:rsidP="00BC39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Output error message, and focus </w:t>
            </w:r>
            <w:proofErr w:type="spellStart"/>
            <w:r>
              <w:rPr>
                <w:sz w:val="22"/>
                <w:szCs w:val="22"/>
              </w:rPr>
              <w:t>lessTradeIn</w:t>
            </w:r>
            <w:proofErr w:type="spellEnd"/>
            <w:r>
              <w:rPr>
                <w:sz w:val="22"/>
                <w:szCs w:val="22"/>
              </w:rPr>
              <w:t xml:space="preserve"> textbox.</w:t>
            </w:r>
          </w:p>
          <w:p w14:paraId="6C3FDD85" w14:textId="77777777" w:rsidR="000A4218" w:rsidRDefault="000A4218" w:rsidP="00BC39D7">
            <w:pPr>
              <w:rPr>
                <w:sz w:val="22"/>
                <w:szCs w:val="22"/>
              </w:rPr>
            </w:pPr>
          </w:p>
          <w:p w14:paraId="5F378C64" w14:textId="21429F79" w:rsidR="000A4218" w:rsidRDefault="000A4218" w:rsidP="000A4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Define </w:t>
            </w:r>
            <w:proofErr w:type="spellStart"/>
            <w:r w:rsidRPr="000A4218">
              <w:rPr>
                <w:sz w:val="22"/>
                <w:szCs w:val="22"/>
              </w:rPr>
              <w:t>warrantyCost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extrasCost</w:t>
            </w:r>
            <w:proofErr w:type="spellEnd"/>
            <w:r>
              <w:rPr>
                <w:sz w:val="22"/>
                <w:szCs w:val="22"/>
              </w:rPr>
              <w:t xml:space="preserve">, and </w:t>
            </w:r>
            <w:proofErr w:type="spellStart"/>
            <w:r w:rsidRPr="000A4218">
              <w:rPr>
                <w:sz w:val="22"/>
                <w:szCs w:val="22"/>
              </w:rPr>
              <w:t>insuranceCost</w:t>
            </w:r>
            <w:proofErr w:type="spellEnd"/>
          </w:p>
          <w:p w14:paraId="48B593D6" w14:textId="77777777" w:rsidR="009B0A4A" w:rsidRDefault="009B0A4A" w:rsidP="009B0A4A">
            <w:pPr>
              <w:rPr>
                <w:sz w:val="22"/>
                <w:szCs w:val="22"/>
              </w:rPr>
            </w:pPr>
          </w:p>
          <w:p w14:paraId="78F54D55" w14:textId="6DD9E3D1" w:rsidR="009B0A4A" w:rsidRDefault="009B0A4A" w:rsidP="009B0A4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subAmount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spellStart"/>
            <w:r w:rsidR="000A4218" w:rsidRPr="000A4218">
              <w:rPr>
                <w:sz w:val="22"/>
                <w:szCs w:val="22"/>
              </w:rPr>
              <w:t>vehiclePrice</w:t>
            </w:r>
            <w:proofErr w:type="spellEnd"/>
            <w:r w:rsidR="000A4218" w:rsidRPr="000A4218">
              <w:rPr>
                <w:sz w:val="22"/>
                <w:szCs w:val="22"/>
              </w:rPr>
              <w:t xml:space="preserve"> + </w:t>
            </w:r>
            <w:proofErr w:type="spellStart"/>
            <w:r w:rsidR="000A4218" w:rsidRPr="000A4218">
              <w:rPr>
                <w:sz w:val="22"/>
                <w:szCs w:val="22"/>
              </w:rPr>
              <w:t>warrantyCost</w:t>
            </w:r>
            <w:proofErr w:type="spellEnd"/>
            <w:r w:rsidR="000A4218" w:rsidRPr="000A4218">
              <w:rPr>
                <w:sz w:val="22"/>
                <w:szCs w:val="22"/>
              </w:rPr>
              <w:t xml:space="preserve"> + </w:t>
            </w:r>
            <w:proofErr w:type="spellStart"/>
            <w:r w:rsidR="000A4218" w:rsidRPr="000A4218">
              <w:rPr>
                <w:sz w:val="22"/>
                <w:szCs w:val="22"/>
              </w:rPr>
              <w:t>optionalExtrasCost</w:t>
            </w:r>
            <w:proofErr w:type="spellEnd"/>
            <w:r w:rsidR="000A4218" w:rsidRPr="000A4218">
              <w:rPr>
                <w:sz w:val="22"/>
                <w:szCs w:val="22"/>
              </w:rPr>
              <w:t xml:space="preserve"> + </w:t>
            </w:r>
            <w:proofErr w:type="spellStart"/>
            <w:r w:rsidR="000A4218" w:rsidRPr="000A4218">
              <w:rPr>
                <w:sz w:val="22"/>
                <w:szCs w:val="22"/>
              </w:rPr>
              <w:t>insuranceCost</w:t>
            </w:r>
            <w:proofErr w:type="spellEnd"/>
            <w:r w:rsidR="000A4218" w:rsidRPr="000A4218">
              <w:rPr>
                <w:sz w:val="22"/>
                <w:szCs w:val="22"/>
              </w:rPr>
              <w:t xml:space="preserve"> - </w:t>
            </w:r>
            <w:proofErr w:type="spellStart"/>
            <w:r w:rsidR="000A4218" w:rsidRPr="000A4218">
              <w:rPr>
                <w:sz w:val="22"/>
                <w:szCs w:val="22"/>
              </w:rPr>
              <w:t>lessTradeIn</w:t>
            </w:r>
            <w:proofErr w:type="spellEnd"/>
          </w:p>
          <w:p w14:paraId="75A4B8DA" w14:textId="77777777" w:rsidR="009B0A4A" w:rsidRDefault="009B0A4A" w:rsidP="009B0A4A">
            <w:pPr>
              <w:rPr>
                <w:sz w:val="22"/>
                <w:szCs w:val="22"/>
              </w:rPr>
            </w:pPr>
          </w:p>
          <w:p w14:paraId="4B547084" w14:textId="77777777" w:rsidR="009B0A4A" w:rsidRDefault="009B0A4A" w:rsidP="009B0A4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gstAmount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spellStart"/>
            <w:r>
              <w:rPr>
                <w:sz w:val="22"/>
                <w:szCs w:val="22"/>
              </w:rPr>
              <w:t>subAmount</w:t>
            </w:r>
            <w:proofErr w:type="spellEnd"/>
            <w:r>
              <w:rPr>
                <w:sz w:val="22"/>
                <w:szCs w:val="22"/>
              </w:rPr>
              <w:t xml:space="preserve"> * </w:t>
            </w:r>
            <w:proofErr w:type="spellStart"/>
            <w:r>
              <w:rPr>
                <w:sz w:val="22"/>
                <w:szCs w:val="22"/>
              </w:rPr>
              <w:t>gst_rate</w:t>
            </w:r>
            <w:proofErr w:type="spellEnd"/>
          </w:p>
          <w:p w14:paraId="016D5265" w14:textId="77777777" w:rsidR="009B0A4A" w:rsidRDefault="009B0A4A" w:rsidP="009B0A4A">
            <w:pPr>
              <w:rPr>
                <w:sz w:val="22"/>
                <w:szCs w:val="22"/>
              </w:rPr>
            </w:pPr>
          </w:p>
          <w:p w14:paraId="59FEA962" w14:textId="77777777" w:rsidR="009B0A4A" w:rsidRDefault="009B0A4A" w:rsidP="009B0A4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finalAmount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spellStart"/>
            <w:r>
              <w:rPr>
                <w:sz w:val="22"/>
                <w:szCs w:val="22"/>
              </w:rPr>
              <w:t>subAmount</w:t>
            </w:r>
            <w:proofErr w:type="spellEnd"/>
            <w:r>
              <w:rPr>
                <w:sz w:val="22"/>
                <w:szCs w:val="22"/>
              </w:rPr>
              <w:t xml:space="preserve"> + </w:t>
            </w:r>
            <w:proofErr w:type="spellStart"/>
            <w:r>
              <w:rPr>
                <w:sz w:val="22"/>
                <w:szCs w:val="22"/>
              </w:rPr>
              <w:t>gstAmount</w:t>
            </w:r>
            <w:proofErr w:type="spellEnd"/>
          </w:p>
          <w:p w14:paraId="19B4F364" w14:textId="77777777" w:rsidR="009B0A4A" w:rsidRDefault="009B0A4A" w:rsidP="009B0A4A">
            <w:pPr>
              <w:rPr>
                <w:sz w:val="22"/>
                <w:szCs w:val="22"/>
              </w:rPr>
            </w:pPr>
          </w:p>
          <w:p w14:paraId="1F67A802" w14:textId="673825F5" w:rsidR="009B0A4A" w:rsidRPr="00E87BCD" w:rsidRDefault="009B0A4A" w:rsidP="001313A4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Output </w:t>
            </w:r>
            <w:proofErr w:type="spellStart"/>
            <w:r w:rsidR="000A4218">
              <w:rPr>
                <w:sz w:val="22"/>
                <w:szCs w:val="22"/>
              </w:rPr>
              <w:t>customerName</w:t>
            </w:r>
            <w:proofErr w:type="spellEnd"/>
            <w:r w:rsidR="000A4218">
              <w:rPr>
                <w:sz w:val="22"/>
                <w:szCs w:val="22"/>
              </w:rPr>
              <w:t xml:space="preserve">, </w:t>
            </w:r>
            <w:proofErr w:type="spellStart"/>
            <w:r w:rsidR="000A4218">
              <w:rPr>
                <w:sz w:val="22"/>
                <w:szCs w:val="22"/>
              </w:rPr>
              <w:t>customerPhone</w:t>
            </w:r>
            <w:proofErr w:type="spellEnd"/>
            <w:r w:rsidR="000A4218">
              <w:rPr>
                <w:sz w:val="22"/>
                <w:szCs w:val="22"/>
              </w:rPr>
              <w:t xml:space="preserve">, </w:t>
            </w:r>
            <w:proofErr w:type="spellStart"/>
            <w:r w:rsidR="000A4218">
              <w:rPr>
                <w:sz w:val="22"/>
                <w:szCs w:val="22"/>
              </w:rPr>
              <w:t>vehicleCost</w:t>
            </w:r>
            <w:proofErr w:type="spellEnd"/>
            <w:r w:rsidR="000A4218">
              <w:rPr>
                <w:sz w:val="22"/>
                <w:szCs w:val="22"/>
              </w:rPr>
              <w:t xml:space="preserve">, </w:t>
            </w:r>
            <w:proofErr w:type="spellStart"/>
            <w:r w:rsidR="000A4218">
              <w:rPr>
                <w:sz w:val="22"/>
                <w:szCs w:val="22"/>
              </w:rPr>
              <w:t>tradeIn</w:t>
            </w:r>
            <w:proofErr w:type="spellEnd"/>
            <w:r w:rsidR="000A4218">
              <w:rPr>
                <w:sz w:val="22"/>
                <w:szCs w:val="22"/>
              </w:rPr>
              <w:t>,</w:t>
            </w:r>
            <w:r w:rsidR="000A4218" w:rsidRPr="000A4218">
              <w:rPr>
                <w:sz w:val="22"/>
                <w:szCs w:val="22"/>
              </w:rPr>
              <w:t xml:space="preserve"> </w:t>
            </w:r>
            <w:proofErr w:type="spellStart"/>
            <w:r w:rsidR="000A4218" w:rsidRPr="000A4218">
              <w:rPr>
                <w:sz w:val="22"/>
                <w:szCs w:val="22"/>
              </w:rPr>
              <w:t>warrantyCost</w:t>
            </w:r>
            <w:proofErr w:type="spellEnd"/>
            <w:r w:rsidR="000A4218">
              <w:rPr>
                <w:sz w:val="22"/>
                <w:szCs w:val="22"/>
              </w:rPr>
              <w:t xml:space="preserve">, </w:t>
            </w:r>
            <w:proofErr w:type="spellStart"/>
            <w:r w:rsidR="000A4218" w:rsidRPr="000A4218">
              <w:rPr>
                <w:sz w:val="22"/>
                <w:szCs w:val="22"/>
              </w:rPr>
              <w:t>optionalExtrasCost</w:t>
            </w:r>
            <w:proofErr w:type="spellEnd"/>
            <w:r w:rsidR="000A4218">
              <w:rPr>
                <w:sz w:val="22"/>
                <w:szCs w:val="22"/>
              </w:rPr>
              <w:t xml:space="preserve">, </w:t>
            </w:r>
            <w:proofErr w:type="spellStart"/>
            <w:r w:rsidR="000A4218" w:rsidRPr="000A4218">
              <w:rPr>
                <w:sz w:val="22"/>
                <w:szCs w:val="22"/>
              </w:rPr>
              <w:t>insuranceCost</w:t>
            </w:r>
            <w:proofErr w:type="spellEnd"/>
            <w:r w:rsidR="000A4218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subAmount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gstAmount</w:t>
            </w:r>
            <w:proofErr w:type="spellEnd"/>
            <w:r>
              <w:rPr>
                <w:sz w:val="22"/>
                <w:szCs w:val="22"/>
              </w:rPr>
              <w:t xml:space="preserve">, &amp; </w:t>
            </w:r>
            <w:proofErr w:type="spellStart"/>
            <w:r>
              <w:rPr>
                <w:sz w:val="22"/>
                <w:szCs w:val="22"/>
              </w:rPr>
              <w:t>finalAmount</w:t>
            </w:r>
            <w:proofErr w:type="spellEnd"/>
          </w:p>
        </w:tc>
      </w:tr>
      <w:tr w:rsidR="009B0A4A" w:rsidRPr="00E87BCD" w14:paraId="594F5755" w14:textId="77777777" w:rsidTr="00291386">
        <w:trPr>
          <w:trHeight w:val="1693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F72F9" w14:textId="2A91F6B3" w:rsidR="009B0A4A" w:rsidRPr="00E87BCD" w:rsidRDefault="009B0A4A" w:rsidP="009B0A4A">
            <w:pPr>
              <w:rPr>
                <w:sz w:val="24"/>
                <w:szCs w:val="24"/>
              </w:rPr>
            </w:pPr>
            <w:r w:rsidRPr="00996142">
              <w:rPr>
                <w:sz w:val="22"/>
                <w:szCs w:val="22"/>
              </w:rPr>
              <w:lastRenderedPageBreak/>
              <w:t>Reset Button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AA2D4" w14:textId="7475BCD8" w:rsidR="009B0A4A" w:rsidRPr="00E87BCD" w:rsidRDefault="009B0A4A" w:rsidP="009B0A4A">
            <w:pPr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r</w:t>
            </w:r>
            <w:r w:rsidRPr="00996142">
              <w:rPr>
                <w:sz w:val="22"/>
                <w:szCs w:val="22"/>
              </w:rPr>
              <w:t>esetButtonClick</w:t>
            </w:r>
            <w:proofErr w:type="spellEnd"/>
          </w:p>
        </w:tc>
        <w:tc>
          <w:tcPr>
            <w:tcW w:w="5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92434" w14:textId="77777777" w:rsidR="009B0A4A" w:rsidRDefault="009B0A4A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Clear </w:t>
            </w:r>
            <w:proofErr w:type="spellStart"/>
            <w:r>
              <w:rPr>
                <w:sz w:val="22"/>
                <w:szCs w:val="22"/>
              </w:rPr>
              <w:t>c</w:t>
            </w:r>
            <w:r w:rsidRPr="00996142">
              <w:rPr>
                <w:sz w:val="22"/>
                <w:szCs w:val="22"/>
              </w:rPr>
              <w:t>ustomerPhon</w:t>
            </w:r>
            <w:r>
              <w:rPr>
                <w:sz w:val="22"/>
                <w:szCs w:val="22"/>
              </w:rPr>
              <w:t>eTextBox</w:t>
            </w:r>
            <w:proofErr w:type="spellEnd"/>
            <w:r w:rsidRPr="00996142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</w:t>
            </w:r>
            <w:r w:rsidRPr="00996142">
              <w:rPr>
                <w:sz w:val="22"/>
                <w:szCs w:val="22"/>
              </w:rPr>
              <w:t>ustomerName</w:t>
            </w:r>
            <w:r>
              <w:rPr>
                <w:sz w:val="22"/>
                <w:szCs w:val="22"/>
              </w:rPr>
              <w:t>TextBox</w:t>
            </w:r>
            <w:proofErr w:type="spellEnd"/>
            <w:r w:rsidRPr="00996142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v</w:t>
            </w:r>
            <w:r w:rsidRPr="00996142">
              <w:rPr>
                <w:sz w:val="22"/>
                <w:szCs w:val="22"/>
              </w:rPr>
              <w:t>ehiclePrice</w:t>
            </w:r>
            <w:r>
              <w:rPr>
                <w:sz w:val="22"/>
                <w:szCs w:val="22"/>
              </w:rPr>
              <w:t>TextBox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lessTradeInTextBox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subAmountTextBox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gstAmountTextBox</w:t>
            </w:r>
            <w:proofErr w:type="spellEnd"/>
            <w:r>
              <w:rPr>
                <w:sz w:val="22"/>
                <w:szCs w:val="22"/>
              </w:rPr>
              <w:t xml:space="preserve">, &amp; </w:t>
            </w:r>
            <w:proofErr w:type="spellStart"/>
            <w:r>
              <w:rPr>
                <w:sz w:val="22"/>
                <w:szCs w:val="22"/>
              </w:rPr>
              <w:t>finalAmountTextBox</w:t>
            </w:r>
            <w:proofErr w:type="spellEnd"/>
          </w:p>
          <w:p w14:paraId="555EB189" w14:textId="77777777" w:rsidR="009B0A4A" w:rsidRPr="00996142" w:rsidRDefault="009B0A4A" w:rsidP="009B0A4A">
            <w:pPr>
              <w:rPr>
                <w:sz w:val="22"/>
                <w:szCs w:val="22"/>
              </w:rPr>
            </w:pPr>
          </w:p>
          <w:p w14:paraId="2CCDBC06" w14:textId="77777777" w:rsidR="009B0A4A" w:rsidRDefault="009B0A4A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Enable </w:t>
            </w:r>
            <w:proofErr w:type="spellStart"/>
            <w:r>
              <w:rPr>
                <w:sz w:val="22"/>
                <w:szCs w:val="22"/>
              </w:rPr>
              <w:t>customerPhoneTextBox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customerNameTextBox</w:t>
            </w:r>
            <w:proofErr w:type="spellEnd"/>
          </w:p>
          <w:p w14:paraId="6BB2F131" w14:textId="77777777" w:rsidR="009B0A4A" w:rsidRDefault="009B0A4A" w:rsidP="009B0A4A">
            <w:pPr>
              <w:rPr>
                <w:sz w:val="22"/>
                <w:szCs w:val="22"/>
              </w:rPr>
            </w:pPr>
          </w:p>
          <w:p w14:paraId="22EC8A8C" w14:textId="77777777" w:rsidR="009B0A4A" w:rsidRDefault="009B0A4A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Focus </w:t>
            </w:r>
            <w:proofErr w:type="spellStart"/>
            <w:r>
              <w:rPr>
                <w:sz w:val="22"/>
                <w:szCs w:val="22"/>
              </w:rPr>
              <w:t>customerNameTextBox</w:t>
            </w:r>
            <w:proofErr w:type="spellEnd"/>
          </w:p>
          <w:p w14:paraId="7EC92B1A" w14:textId="77777777" w:rsidR="001B757E" w:rsidRDefault="001B757E" w:rsidP="009B0A4A">
            <w:pPr>
              <w:rPr>
                <w:sz w:val="22"/>
                <w:szCs w:val="22"/>
              </w:rPr>
            </w:pPr>
          </w:p>
          <w:p w14:paraId="67E43ACF" w14:textId="5A991FEE" w:rsidR="001B757E" w:rsidRPr="001B757E" w:rsidRDefault="001B757E" w:rsidP="001B757E">
            <w:pPr>
              <w:rPr>
                <w:sz w:val="22"/>
                <w:szCs w:val="22"/>
              </w:rPr>
            </w:pPr>
            <w:r w:rsidRPr="001B757E">
              <w:rPr>
                <w:sz w:val="22"/>
                <w:szCs w:val="22"/>
              </w:rPr>
              <w:t>Unchec</w:t>
            </w:r>
            <w:r>
              <w:rPr>
                <w:sz w:val="22"/>
                <w:szCs w:val="22"/>
              </w:rPr>
              <w:t>k</w:t>
            </w:r>
            <w:r w:rsidRPr="001B757E">
              <w:rPr>
                <w:sz w:val="22"/>
                <w:szCs w:val="22"/>
              </w:rPr>
              <w:t xml:space="preserve"> </w:t>
            </w:r>
            <w:proofErr w:type="spellStart"/>
            <w:r w:rsidRPr="001B757E">
              <w:rPr>
                <w:sz w:val="22"/>
                <w:szCs w:val="22"/>
              </w:rPr>
              <w:t>windowTintingCheckBox</w:t>
            </w:r>
            <w:proofErr w:type="spellEnd"/>
            <w:r w:rsidRPr="001B757E">
              <w:rPr>
                <w:sz w:val="22"/>
                <w:szCs w:val="22"/>
              </w:rPr>
              <w:t xml:space="preserve">, </w:t>
            </w:r>
            <w:proofErr w:type="spellStart"/>
            <w:r w:rsidRPr="001B757E">
              <w:rPr>
                <w:sz w:val="22"/>
                <w:szCs w:val="22"/>
              </w:rPr>
              <w:t>d</w:t>
            </w:r>
            <w:r w:rsidRPr="001B757E">
              <w:rPr>
                <w:sz w:val="22"/>
                <w:szCs w:val="22"/>
              </w:rPr>
              <w:t>ucoProtectionCheckBox</w:t>
            </w:r>
            <w:proofErr w:type="spellEnd"/>
            <w:r w:rsidRPr="001B757E">
              <w:rPr>
                <w:sz w:val="22"/>
                <w:szCs w:val="22"/>
              </w:rPr>
              <w:t xml:space="preserve">, </w:t>
            </w:r>
            <w:proofErr w:type="spellStart"/>
            <w:r w:rsidRPr="001B757E">
              <w:rPr>
                <w:sz w:val="22"/>
                <w:szCs w:val="22"/>
              </w:rPr>
              <w:t>f</w:t>
            </w:r>
            <w:r w:rsidRPr="001B757E">
              <w:rPr>
                <w:sz w:val="22"/>
                <w:szCs w:val="22"/>
              </w:rPr>
              <w:t>loorMatsCheckBox</w:t>
            </w:r>
            <w:proofErr w:type="spellEnd"/>
            <w:r w:rsidRPr="001B757E">
              <w:rPr>
                <w:sz w:val="22"/>
                <w:szCs w:val="22"/>
              </w:rPr>
              <w:t>,</w:t>
            </w:r>
          </w:p>
          <w:p w14:paraId="39B0FA7B" w14:textId="5F3D57FE" w:rsidR="001B757E" w:rsidRDefault="001B757E" w:rsidP="001B757E">
            <w:pPr>
              <w:rPr>
                <w:sz w:val="22"/>
                <w:szCs w:val="22"/>
              </w:rPr>
            </w:pPr>
            <w:r w:rsidRPr="001B757E">
              <w:rPr>
                <w:sz w:val="22"/>
                <w:szCs w:val="22"/>
              </w:rPr>
              <w:t xml:space="preserve"> </w:t>
            </w:r>
            <w:proofErr w:type="spellStart"/>
            <w:r w:rsidRPr="001B757E">
              <w:rPr>
                <w:sz w:val="22"/>
                <w:szCs w:val="22"/>
              </w:rPr>
              <w:t>deluxeSoundSystemCheckBox</w:t>
            </w:r>
            <w:proofErr w:type="spellEnd"/>
          </w:p>
          <w:p w14:paraId="030A117F" w14:textId="77777777" w:rsidR="001B757E" w:rsidRPr="001B757E" w:rsidRDefault="001B757E" w:rsidP="001B757E">
            <w:pPr>
              <w:rPr>
                <w:sz w:val="22"/>
                <w:szCs w:val="22"/>
              </w:rPr>
            </w:pPr>
          </w:p>
          <w:p w14:paraId="55860E02" w14:textId="734A6496" w:rsidR="001B757E" w:rsidRDefault="001B757E" w:rsidP="001B7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</w:t>
            </w:r>
            <w:r w:rsidRPr="001B757E">
              <w:rPr>
                <w:sz w:val="22"/>
                <w:szCs w:val="22"/>
              </w:rPr>
              <w:t xml:space="preserve"> </w:t>
            </w:r>
            <w:proofErr w:type="spellStart"/>
            <w:r w:rsidRPr="001B757E">
              <w:rPr>
                <w:sz w:val="22"/>
                <w:szCs w:val="22"/>
              </w:rPr>
              <w:t>vehicleWarrantyComboBox</w:t>
            </w:r>
            <w:proofErr w:type="spellEnd"/>
            <w:r>
              <w:rPr>
                <w:sz w:val="22"/>
                <w:szCs w:val="22"/>
              </w:rPr>
              <w:t xml:space="preserve"> to</w:t>
            </w:r>
            <w:r w:rsidRPr="001B757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 w:rsidRPr="001B757E">
              <w:rPr>
                <w:sz w:val="22"/>
                <w:szCs w:val="22"/>
              </w:rPr>
              <w:t>efault 1 year warranty</w:t>
            </w:r>
          </w:p>
          <w:p w14:paraId="49746833" w14:textId="77777777" w:rsidR="001B757E" w:rsidRPr="001B757E" w:rsidRDefault="001B757E" w:rsidP="001B757E">
            <w:pPr>
              <w:rPr>
                <w:sz w:val="22"/>
                <w:szCs w:val="22"/>
              </w:rPr>
            </w:pPr>
          </w:p>
          <w:p w14:paraId="12D44DF4" w14:textId="1363ABBC" w:rsidR="001B757E" w:rsidRPr="001B757E" w:rsidRDefault="001B757E" w:rsidP="001B7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Turn off</w:t>
            </w:r>
            <w:r w:rsidRPr="001B757E">
              <w:rPr>
                <w:sz w:val="22"/>
                <w:szCs w:val="22"/>
              </w:rPr>
              <w:t xml:space="preserve"> </w:t>
            </w:r>
            <w:proofErr w:type="spellStart"/>
            <w:r w:rsidRPr="001B757E">
              <w:rPr>
                <w:sz w:val="22"/>
                <w:szCs w:val="22"/>
              </w:rPr>
              <w:t>insurancePolicyToggleSwitch</w:t>
            </w:r>
            <w:proofErr w:type="spellEnd"/>
          </w:p>
          <w:p w14:paraId="13C32D0A" w14:textId="77777777" w:rsidR="001B757E" w:rsidRDefault="001B757E" w:rsidP="001B757E">
            <w:pPr>
              <w:rPr>
                <w:sz w:val="22"/>
                <w:szCs w:val="22"/>
              </w:rPr>
            </w:pPr>
            <w:r w:rsidRPr="001B757E">
              <w:rPr>
                <w:sz w:val="22"/>
                <w:szCs w:val="22"/>
              </w:rPr>
              <w:t xml:space="preserve"> </w:t>
            </w:r>
          </w:p>
          <w:p w14:paraId="3935A031" w14:textId="147B22C5" w:rsidR="001B757E" w:rsidRPr="00E87BCD" w:rsidRDefault="001B757E" w:rsidP="001B757E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Uncheck </w:t>
            </w:r>
            <w:proofErr w:type="spellStart"/>
            <w:r w:rsidRPr="001B757E">
              <w:rPr>
                <w:sz w:val="22"/>
                <w:szCs w:val="22"/>
              </w:rPr>
              <w:t>driversUnderAgeRadioButton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spellStart"/>
            <w:r w:rsidRPr="001B757E">
              <w:rPr>
                <w:sz w:val="22"/>
                <w:szCs w:val="22"/>
              </w:rPr>
              <w:t>olderDriversRadioButton</w:t>
            </w:r>
            <w:proofErr w:type="spellEnd"/>
          </w:p>
        </w:tc>
      </w:tr>
      <w:tr w:rsidR="00291386" w:rsidRPr="00E87BCD" w14:paraId="7FE35953" w14:textId="77777777" w:rsidTr="00291386">
        <w:trPr>
          <w:trHeight w:val="1693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BE88E" w14:textId="7CF58DE3" w:rsidR="00291386" w:rsidRPr="00996142" w:rsidRDefault="00B220C6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56A3F" w14:textId="2F2A9B9B" w:rsidR="00291386" w:rsidRDefault="00B220C6" w:rsidP="009B0A4A">
            <w:pPr>
              <w:rPr>
                <w:sz w:val="22"/>
                <w:szCs w:val="22"/>
              </w:rPr>
            </w:pPr>
            <w:proofErr w:type="spellStart"/>
            <w:r w:rsidRPr="00B220C6">
              <w:rPr>
                <w:sz w:val="22"/>
                <w:szCs w:val="22"/>
              </w:rPr>
              <w:t>calcVehicleWarranty</w:t>
            </w:r>
            <w:proofErr w:type="spellEnd"/>
          </w:p>
        </w:tc>
        <w:tc>
          <w:tcPr>
            <w:tcW w:w="5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0064B" w14:textId="77777777" w:rsidR="00B220C6" w:rsidRDefault="00B220C6" w:rsidP="00B220C6">
            <w:pPr>
              <w:rPr>
                <w:sz w:val="22"/>
                <w:szCs w:val="22"/>
              </w:rPr>
            </w:pPr>
            <w:r w:rsidRPr="00B220C6">
              <w:rPr>
                <w:sz w:val="22"/>
                <w:szCs w:val="22"/>
              </w:rPr>
              <w:t xml:space="preserve">double </w:t>
            </w:r>
            <w:proofErr w:type="spellStart"/>
            <w:r w:rsidRPr="00B220C6">
              <w:rPr>
                <w:sz w:val="22"/>
                <w:szCs w:val="22"/>
              </w:rPr>
              <w:t>warrantyCost</w:t>
            </w:r>
            <w:proofErr w:type="spellEnd"/>
            <w:r w:rsidRPr="00B220C6">
              <w:rPr>
                <w:sz w:val="22"/>
                <w:szCs w:val="22"/>
              </w:rPr>
              <w:t xml:space="preserve"> = 0;</w:t>
            </w:r>
          </w:p>
          <w:p w14:paraId="66EA98FF" w14:textId="77777777" w:rsidR="00B220C6" w:rsidRPr="00B220C6" w:rsidRDefault="00B220C6" w:rsidP="00B220C6">
            <w:pPr>
              <w:rPr>
                <w:sz w:val="22"/>
                <w:szCs w:val="22"/>
              </w:rPr>
            </w:pPr>
          </w:p>
          <w:p w14:paraId="45AABA9E" w14:textId="7BD59006" w:rsidR="00B220C6" w:rsidRPr="00B220C6" w:rsidRDefault="00B220C6" w:rsidP="00B220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calculate </w:t>
            </w:r>
            <w:proofErr w:type="spellStart"/>
            <w:r>
              <w:rPr>
                <w:sz w:val="22"/>
                <w:szCs w:val="22"/>
              </w:rPr>
              <w:t>warrantyCost</w:t>
            </w:r>
            <w:proofErr w:type="spellEnd"/>
            <w:r>
              <w:rPr>
                <w:sz w:val="22"/>
                <w:szCs w:val="22"/>
              </w:rPr>
              <w:t xml:space="preserve"> for each case</w:t>
            </w:r>
          </w:p>
          <w:p w14:paraId="69B45475" w14:textId="77777777" w:rsidR="00B220C6" w:rsidRPr="00B220C6" w:rsidRDefault="00B220C6" w:rsidP="00B220C6">
            <w:pPr>
              <w:rPr>
                <w:sz w:val="22"/>
                <w:szCs w:val="22"/>
              </w:rPr>
            </w:pPr>
            <w:r w:rsidRPr="00B220C6">
              <w:rPr>
                <w:sz w:val="22"/>
                <w:szCs w:val="22"/>
              </w:rPr>
              <w:t xml:space="preserve">    case 1:</w:t>
            </w:r>
          </w:p>
          <w:p w14:paraId="4618F5DA" w14:textId="77777777" w:rsidR="00B220C6" w:rsidRPr="00B220C6" w:rsidRDefault="00B220C6" w:rsidP="00B220C6">
            <w:pPr>
              <w:rPr>
                <w:sz w:val="22"/>
                <w:szCs w:val="22"/>
              </w:rPr>
            </w:pPr>
            <w:r w:rsidRPr="00B220C6">
              <w:rPr>
                <w:sz w:val="22"/>
                <w:szCs w:val="22"/>
              </w:rPr>
              <w:t xml:space="preserve">        </w:t>
            </w:r>
            <w:proofErr w:type="spellStart"/>
            <w:r w:rsidRPr="00B220C6">
              <w:rPr>
                <w:sz w:val="22"/>
                <w:szCs w:val="22"/>
              </w:rPr>
              <w:t>warrantyCost</w:t>
            </w:r>
            <w:proofErr w:type="spellEnd"/>
            <w:r w:rsidRPr="00B220C6">
              <w:rPr>
                <w:sz w:val="22"/>
                <w:szCs w:val="22"/>
              </w:rPr>
              <w:t xml:space="preserve"> = </w:t>
            </w:r>
            <w:proofErr w:type="spellStart"/>
            <w:r w:rsidRPr="00B220C6">
              <w:rPr>
                <w:sz w:val="22"/>
                <w:szCs w:val="22"/>
              </w:rPr>
              <w:t>vehiclePrice</w:t>
            </w:r>
            <w:proofErr w:type="spellEnd"/>
            <w:r w:rsidRPr="00B220C6">
              <w:rPr>
                <w:sz w:val="22"/>
                <w:szCs w:val="22"/>
              </w:rPr>
              <w:t xml:space="preserve"> * 0.05;</w:t>
            </w:r>
          </w:p>
          <w:p w14:paraId="469C94DF" w14:textId="77777777" w:rsidR="00B220C6" w:rsidRPr="00B220C6" w:rsidRDefault="00B220C6" w:rsidP="00B220C6">
            <w:pPr>
              <w:rPr>
                <w:sz w:val="22"/>
                <w:szCs w:val="22"/>
              </w:rPr>
            </w:pPr>
            <w:r w:rsidRPr="00B220C6">
              <w:rPr>
                <w:sz w:val="22"/>
                <w:szCs w:val="22"/>
              </w:rPr>
              <w:t xml:space="preserve">        break;</w:t>
            </w:r>
          </w:p>
          <w:p w14:paraId="4DDB554B" w14:textId="77777777" w:rsidR="00B220C6" w:rsidRPr="00B220C6" w:rsidRDefault="00B220C6" w:rsidP="00B220C6">
            <w:pPr>
              <w:rPr>
                <w:sz w:val="22"/>
                <w:szCs w:val="22"/>
              </w:rPr>
            </w:pPr>
            <w:r w:rsidRPr="00B220C6">
              <w:rPr>
                <w:sz w:val="22"/>
                <w:szCs w:val="22"/>
              </w:rPr>
              <w:t xml:space="preserve">    case 2:</w:t>
            </w:r>
          </w:p>
          <w:p w14:paraId="7263E9EC" w14:textId="77777777" w:rsidR="00B220C6" w:rsidRPr="00B220C6" w:rsidRDefault="00B220C6" w:rsidP="00B220C6">
            <w:pPr>
              <w:rPr>
                <w:sz w:val="22"/>
                <w:szCs w:val="22"/>
              </w:rPr>
            </w:pPr>
            <w:r w:rsidRPr="00B220C6">
              <w:rPr>
                <w:sz w:val="22"/>
                <w:szCs w:val="22"/>
              </w:rPr>
              <w:t xml:space="preserve">        </w:t>
            </w:r>
            <w:proofErr w:type="spellStart"/>
            <w:r w:rsidRPr="00B220C6">
              <w:rPr>
                <w:sz w:val="22"/>
                <w:szCs w:val="22"/>
              </w:rPr>
              <w:t>warrantyCost</w:t>
            </w:r>
            <w:proofErr w:type="spellEnd"/>
            <w:r w:rsidRPr="00B220C6">
              <w:rPr>
                <w:sz w:val="22"/>
                <w:szCs w:val="22"/>
              </w:rPr>
              <w:t xml:space="preserve"> = </w:t>
            </w:r>
            <w:proofErr w:type="spellStart"/>
            <w:r w:rsidRPr="00B220C6">
              <w:rPr>
                <w:sz w:val="22"/>
                <w:szCs w:val="22"/>
              </w:rPr>
              <w:t>vehiclePrice</w:t>
            </w:r>
            <w:proofErr w:type="spellEnd"/>
            <w:r w:rsidRPr="00B220C6">
              <w:rPr>
                <w:sz w:val="22"/>
                <w:szCs w:val="22"/>
              </w:rPr>
              <w:t xml:space="preserve"> * 0.10;</w:t>
            </w:r>
          </w:p>
          <w:p w14:paraId="7E11FBBD" w14:textId="77777777" w:rsidR="00B220C6" w:rsidRPr="00B220C6" w:rsidRDefault="00B220C6" w:rsidP="00B220C6">
            <w:pPr>
              <w:rPr>
                <w:sz w:val="22"/>
                <w:szCs w:val="22"/>
              </w:rPr>
            </w:pPr>
            <w:r w:rsidRPr="00B220C6">
              <w:rPr>
                <w:sz w:val="22"/>
                <w:szCs w:val="22"/>
              </w:rPr>
              <w:t xml:space="preserve">        break;</w:t>
            </w:r>
          </w:p>
          <w:p w14:paraId="24CF35C1" w14:textId="77777777" w:rsidR="00B220C6" w:rsidRPr="00B220C6" w:rsidRDefault="00B220C6" w:rsidP="00B220C6">
            <w:pPr>
              <w:rPr>
                <w:sz w:val="22"/>
                <w:szCs w:val="22"/>
              </w:rPr>
            </w:pPr>
            <w:r w:rsidRPr="00B220C6">
              <w:rPr>
                <w:sz w:val="22"/>
                <w:szCs w:val="22"/>
              </w:rPr>
              <w:t xml:space="preserve">    case 3:</w:t>
            </w:r>
          </w:p>
          <w:p w14:paraId="3C4E0095" w14:textId="77777777" w:rsidR="00B220C6" w:rsidRPr="00B220C6" w:rsidRDefault="00B220C6" w:rsidP="00B220C6">
            <w:pPr>
              <w:rPr>
                <w:sz w:val="22"/>
                <w:szCs w:val="22"/>
              </w:rPr>
            </w:pPr>
            <w:r w:rsidRPr="00B220C6">
              <w:rPr>
                <w:sz w:val="22"/>
                <w:szCs w:val="22"/>
              </w:rPr>
              <w:t xml:space="preserve">        </w:t>
            </w:r>
            <w:proofErr w:type="spellStart"/>
            <w:r w:rsidRPr="00B220C6">
              <w:rPr>
                <w:sz w:val="22"/>
                <w:szCs w:val="22"/>
              </w:rPr>
              <w:t>warrantyCost</w:t>
            </w:r>
            <w:proofErr w:type="spellEnd"/>
            <w:r w:rsidRPr="00B220C6">
              <w:rPr>
                <w:sz w:val="22"/>
                <w:szCs w:val="22"/>
              </w:rPr>
              <w:t xml:space="preserve"> = </w:t>
            </w:r>
            <w:proofErr w:type="spellStart"/>
            <w:r w:rsidRPr="00B220C6">
              <w:rPr>
                <w:sz w:val="22"/>
                <w:szCs w:val="22"/>
              </w:rPr>
              <w:t>vehiclePrice</w:t>
            </w:r>
            <w:proofErr w:type="spellEnd"/>
            <w:r w:rsidRPr="00B220C6">
              <w:rPr>
                <w:sz w:val="22"/>
                <w:szCs w:val="22"/>
              </w:rPr>
              <w:t xml:space="preserve"> * 0.20;</w:t>
            </w:r>
          </w:p>
          <w:p w14:paraId="20E4FDBF" w14:textId="4B031F01" w:rsidR="00B220C6" w:rsidRPr="00B220C6" w:rsidRDefault="00B220C6" w:rsidP="00B220C6">
            <w:pPr>
              <w:rPr>
                <w:sz w:val="22"/>
                <w:szCs w:val="22"/>
              </w:rPr>
            </w:pPr>
            <w:r w:rsidRPr="00B220C6">
              <w:rPr>
                <w:sz w:val="22"/>
                <w:szCs w:val="22"/>
              </w:rPr>
              <w:t xml:space="preserve">        break;    </w:t>
            </w:r>
          </w:p>
          <w:p w14:paraId="0BE75D22" w14:textId="77777777" w:rsidR="00B220C6" w:rsidRPr="00B220C6" w:rsidRDefault="00B220C6" w:rsidP="00B220C6">
            <w:pPr>
              <w:rPr>
                <w:sz w:val="22"/>
                <w:szCs w:val="22"/>
              </w:rPr>
            </w:pPr>
            <w:r w:rsidRPr="00B220C6">
              <w:rPr>
                <w:sz w:val="22"/>
                <w:szCs w:val="22"/>
              </w:rPr>
              <w:t xml:space="preserve">    default:</w:t>
            </w:r>
          </w:p>
          <w:p w14:paraId="45ECA589" w14:textId="77777777" w:rsidR="00B220C6" w:rsidRPr="00B220C6" w:rsidRDefault="00B220C6" w:rsidP="00B220C6">
            <w:pPr>
              <w:rPr>
                <w:sz w:val="22"/>
                <w:szCs w:val="22"/>
              </w:rPr>
            </w:pPr>
            <w:r w:rsidRPr="00B220C6">
              <w:rPr>
                <w:sz w:val="22"/>
                <w:szCs w:val="22"/>
              </w:rPr>
              <w:t xml:space="preserve">        </w:t>
            </w:r>
            <w:proofErr w:type="spellStart"/>
            <w:r w:rsidRPr="00B220C6">
              <w:rPr>
                <w:sz w:val="22"/>
                <w:szCs w:val="22"/>
              </w:rPr>
              <w:t>warrantyCost</w:t>
            </w:r>
            <w:proofErr w:type="spellEnd"/>
            <w:r w:rsidRPr="00B220C6">
              <w:rPr>
                <w:sz w:val="22"/>
                <w:szCs w:val="22"/>
              </w:rPr>
              <w:t xml:space="preserve"> = 0;</w:t>
            </w:r>
          </w:p>
          <w:p w14:paraId="22975DDA" w14:textId="77777777" w:rsidR="00B220C6" w:rsidRDefault="00B220C6" w:rsidP="00B220C6">
            <w:pPr>
              <w:rPr>
                <w:sz w:val="22"/>
                <w:szCs w:val="22"/>
              </w:rPr>
            </w:pPr>
            <w:r w:rsidRPr="00B220C6">
              <w:rPr>
                <w:sz w:val="22"/>
                <w:szCs w:val="22"/>
              </w:rPr>
              <w:t xml:space="preserve">        break;</w:t>
            </w:r>
          </w:p>
          <w:p w14:paraId="30D6DA14" w14:textId="77777777" w:rsidR="00B220C6" w:rsidRPr="00B220C6" w:rsidRDefault="00B220C6" w:rsidP="00B220C6">
            <w:pPr>
              <w:rPr>
                <w:sz w:val="22"/>
                <w:szCs w:val="22"/>
              </w:rPr>
            </w:pPr>
          </w:p>
          <w:p w14:paraId="43E9EAD9" w14:textId="3D790868" w:rsidR="00291386" w:rsidRDefault="00B220C6" w:rsidP="00B220C6">
            <w:pPr>
              <w:rPr>
                <w:sz w:val="22"/>
                <w:szCs w:val="22"/>
              </w:rPr>
            </w:pPr>
            <w:r w:rsidRPr="00B220C6">
              <w:rPr>
                <w:sz w:val="22"/>
                <w:szCs w:val="22"/>
              </w:rPr>
              <w:t xml:space="preserve">return </w:t>
            </w:r>
            <w:proofErr w:type="spellStart"/>
            <w:r w:rsidRPr="00B220C6">
              <w:rPr>
                <w:sz w:val="22"/>
                <w:szCs w:val="22"/>
              </w:rPr>
              <w:t>warrantyCost</w:t>
            </w:r>
            <w:proofErr w:type="spellEnd"/>
          </w:p>
        </w:tc>
      </w:tr>
      <w:tr w:rsidR="00291386" w:rsidRPr="00E87BCD" w14:paraId="5354EF45" w14:textId="77777777" w:rsidTr="00291386">
        <w:trPr>
          <w:trHeight w:val="1693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4089C" w14:textId="0EBD43D5" w:rsidR="00291386" w:rsidRPr="00996142" w:rsidRDefault="00B220C6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B3970" w14:textId="39C51E98" w:rsidR="00291386" w:rsidRDefault="00B220C6" w:rsidP="009B0A4A">
            <w:pPr>
              <w:rPr>
                <w:sz w:val="22"/>
                <w:szCs w:val="22"/>
              </w:rPr>
            </w:pPr>
            <w:proofErr w:type="spellStart"/>
            <w:r w:rsidRPr="00B220C6">
              <w:rPr>
                <w:sz w:val="22"/>
                <w:szCs w:val="22"/>
              </w:rPr>
              <w:t>calcOptionalExtras</w:t>
            </w:r>
            <w:proofErr w:type="spellEnd"/>
          </w:p>
        </w:tc>
        <w:tc>
          <w:tcPr>
            <w:tcW w:w="5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80B3A" w14:textId="77777777" w:rsidR="00B220C6" w:rsidRDefault="00B220C6" w:rsidP="00B220C6">
            <w:pPr>
              <w:rPr>
                <w:sz w:val="22"/>
                <w:szCs w:val="22"/>
              </w:rPr>
            </w:pPr>
            <w:r w:rsidRPr="00B220C6">
              <w:rPr>
                <w:sz w:val="22"/>
                <w:szCs w:val="22"/>
              </w:rPr>
              <w:t xml:space="preserve">double </w:t>
            </w:r>
            <w:proofErr w:type="spellStart"/>
            <w:r w:rsidRPr="00B220C6">
              <w:rPr>
                <w:sz w:val="22"/>
                <w:szCs w:val="22"/>
              </w:rPr>
              <w:t>extrasCost</w:t>
            </w:r>
            <w:proofErr w:type="spellEnd"/>
            <w:r w:rsidRPr="00B220C6">
              <w:rPr>
                <w:sz w:val="22"/>
                <w:szCs w:val="22"/>
              </w:rPr>
              <w:t xml:space="preserve"> = 0;</w:t>
            </w:r>
          </w:p>
          <w:p w14:paraId="2EA59D03" w14:textId="77777777" w:rsidR="00B220C6" w:rsidRPr="00B220C6" w:rsidRDefault="00B220C6" w:rsidP="00B220C6">
            <w:pPr>
              <w:rPr>
                <w:sz w:val="22"/>
                <w:szCs w:val="22"/>
              </w:rPr>
            </w:pPr>
          </w:p>
          <w:p w14:paraId="685362DF" w14:textId="5DF5D120" w:rsidR="00B220C6" w:rsidRDefault="00B220C6" w:rsidP="00B220C6">
            <w:pPr>
              <w:rPr>
                <w:sz w:val="22"/>
                <w:szCs w:val="22"/>
              </w:rPr>
            </w:pPr>
            <w:r w:rsidRPr="00B220C6">
              <w:rPr>
                <w:sz w:val="22"/>
                <w:szCs w:val="22"/>
              </w:rPr>
              <w:t xml:space="preserve">if </w:t>
            </w:r>
            <w:proofErr w:type="spellStart"/>
            <w:r>
              <w:rPr>
                <w:sz w:val="22"/>
                <w:szCs w:val="22"/>
              </w:rPr>
              <w:t>windowTinting</w:t>
            </w:r>
            <w:proofErr w:type="spellEnd"/>
            <w:r>
              <w:rPr>
                <w:sz w:val="22"/>
                <w:szCs w:val="22"/>
              </w:rPr>
              <w:t xml:space="preserve"> is </w:t>
            </w:r>
            <w:r w:rsidRPr="00B220C6">
              <w:rPr>
                <w:sz w:val="22"/>
                <w:szCs w:val="22"/>
              </w:rPr>
              <w:t xml:space="preserve">Checked </w:t>
            </w:r>
            <w:r>
              <w:rPr>
                <w:sz w:val="22"/>
                <w:szCs w:val="22"/>
              </w:rPr>
              <w:t>add $1</w:t>
            </w:r>
            <w:r w:rsidRPr="00B220C6">
              <w:rPr>
                <w:sz w:val="22"/>
                <w:szCs w:val="22"/>
              </w:rPr>
              <w:t>50</w:t>
            </w:r>
            <w:r>
              <w:rPr>
                <w:sz w:val="22"/>
                <w:szCs w:val="22"/>
              </w:rPr>
              <w:t xml:space="preserve"> to extra cost</w:t>
            </w:r>
          </w:p>
          <w:p w14:paraId="3E21D8AE" w14:textId="77777777" w:rsidR="00B220C6" w:rsidRDefault="00B220C6" w:rsidP="00B220C6">
            <w:pPr>
              <w:rPr>
                <w:sz w:val="22"/>
                <w:szCs w:val="22"/>
              </w:rPr>
            </w:pPr>
          </w:p>
          <w:p w14:paraId="2CE42FF7" w14:textId="11EE9883" w:rsidR="00B220C6" w:rsidRDefault="00B220C6" w:rsidP="00B220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</w:t>
            </w:r>
            <w:proofErr w:type="spellStart"/>
            <w:r>
              <w:rPr>
                <w:sz w:val="22"/>
                <w:szCs w:val="22"/>
              </w:rPr>
              <w:t>ducoProtection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</w:t>
            </w:r>
            <w:r w:rsidRPr="00B220C6">
              <w:rPr>
                <w:sz w:val="22"/>
                <w:szCs w:val="22"/>
              </w:rPr>
              <w:t xml:space="preserve">Checked </w:t>
            </w:r>
            <w:r>
              <w:rPr>
                <w:sz w:val="22"/>
                <w:szCs w:val="22"/>
              </w:rPr>
              <w:t>add</w:t>
            </w:r>
            <w:r>
              <w:rPr>
                <w:sz w:val="22"/>
                <w:szCs w:val="22"/>
              </w:rPr>
              <w:t xml:space="preserve"> $18</w:t>
            </w:r>
            <w:r w:rsidRPr="00B220C6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to extra cost</w:t>
            </w:r>
          </w:p>
          <w:p w14:paraId="3CE3D93E" w14:textId="77777777" w:rsidR="00B220C6" w:rsidRDefault="00B220C6" w:rsidP="00B220C6">
            <w:pPr>
              <w:rPr>
                <w:sz w:val="22"/>
                <w:szCs w:val="22"/>
              </w:rPr>
            </w:pPr>
          </w:p>
          <w:p w14:paraId="2927EFFE" w14:textId="74D782CD" w:rsidR="00B220C6" w:rsidRDefault="00B220C6" w:rsidP="00B220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</w:t>
            </w:r>
            <w:proofErr w:type="spellStart"/>
            <w:r>
              <w:rPr>
                <w:sz w:val="22"/>
                <w:szCs w:val="22"/>
              </w:rPr>
              <w:t>floorMats</w:t>
            </w:r>
            <w:proofErr w:type="spellEnd"/>
            <w:r>
              <w:rPr>
                <w:sz w:val="22"/>
                <w:szCs w:val="22"/>
              </w:rPr>
              <w:t xml:space="preserve"> is </w:t>
            </w:r>
            <w:r w:rsidRPr="00B220C6">
              <w:rPr>
                <w:sz w:val="22"/>
                <w:szCs w:val="22"/>
              </w:rPr>
              <w:t xml:space="preserve">Checked </w:t>
            </w:r>
            <w:r>
              <w:rPr>
                <w:sz w:val="22"/>
                <w:szCs w:val="22"/>
              </w:rPr>
              <w:t>add</w:t>
            </w:r>
            <w:r>
              <w:rPr>
                <w:sz w:val="22"/>
                <w:szCs w:val="22"/>
              </w:rPr>
              <w:t xml:space="preserve"> $32</w:t>
            </w:r>
            <w:r w:rsidRPr="00B220C6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to extra cost</w:t>
            </w:r>
          </w:p>
          <w:p w14:paraId="2685BBAC" w14:textId="77777777" w:rsidR="00B220C6" w:rsidRDefault="00B220C6" w:rsidP="00B220C6">
            <w:pPr>
              <w:rPr>
                <w:sz w:val="22"/>
                <w:szCs w:val="22"/>
              </w:rPr>
            </w:pPr>
          </w:p>
          <w:p w14:paraId="30B42E90" w14:textId="51A9749D" w:rsidR="00B220C6" w:rsidRDefault="00B220C6" w:rsidP="00B220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</w:t>
            </w:r>
            <w:proofErr w:type="spellStart"/>
            <w:r>
              <w:rPr>
                <w:sz w:val="22"/>
                <w:szCs w:val="22"/>
              </w:rPr>
              <w:t>deluxeSoundSystem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</w:t>
            </w:r>
            <w:r w:rsidRPr="00B220C6">
              <w:rPr>
                <w:sz w:val="22"/>
                <w:szCs w:val="22"/>
              </w:rPr>
              <w:t xml:space="preserve">Checked </w:t>
            </w:r>
            <w:r>
              <w:rPr>
                <w:sz w:val="22"/>
                <w:szCs w:val="22"/>
              </w:rPr>
              <w:t>add</w:t>
            </w:r>
            <w:r>
              <w:rPr>
                <w:sz w:val="22"/>
                <w:szCs w:val="22"/>
              </w:rPr>
              <w:t xml:space="preserve"> $350</w:t>
            </w:r>
            <w:r>
              <w:rPr>
                <w:sz w:val="22"/>
                <w:szCs w:val="22"/>
              </w:rPr>
              <w:t xml:space="preserve"> to extra cost</w:t>
            </w:r>
          </w:p>
          <w:p w14:paraId="21752A00" w14:textId="77777777" w:rsidR="00B220C6" w:rsidRPr="00B220C6" w:rsidRDefault="00B220C6" w:rsidP="00B220C6">
            <w:pPr>
              <w:rPr>
                <w:sz w:val="22"/>
                <w:szCs w:val="22"/>
              </w:rPr>
            </w:pPr>
          </w:p>
          <w:p w14:paraId="468765B0" w14:textId="138F5516" w:rsidR="00291386" w:rsidRDefault="00B220C6" w:rsidP="00B220C6">
            <w:pPr>
              <w:rPr>
                <w:sz w:val="22"/>
                <w:szCs w:val="22"/>
              </w:rPr>
            </w:pPr>
            <w:r w:rsidRPr="00B220C6">
              <w:rPr>
                <w:sz w:val="22"/>
                <w:szCs w:val="22"/>
              </w:rPr>
              <w:t xml:space="preserve">return </w:t>
            </w:r>
            <w:proofErr w:type="spellStart"/>
            <w:r w:rsidRPr="00B220C6">
              <w:rPr>
                <w:sz w:val="22"/>
                <w:szCs w:val="22"/>
              </w:rPr>
              <w:t>extrasCost</w:t>
            </w:r>
            <w:proofErr w:type="spellEnd"/>
            <w:r w:rsidRPr="00B220C6">
              <w:rPr>
                <w:sz w:val="22"/>
                <w:szCs w:val="22"/>
              </w:rPr>
              <w:t>;</w:t>
            </w:r>
          </w:p>
        </w:tc>
      </w:tr>
      <w:tr w:rsidR="00291386" w:rsidRPr="00E87BCD" w14:paraId="16B266F2" w14:textId="77777777" w:rsidTr="0005318F">
        <w:trPr>
          <w:trHeight w:val="1693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8FCF6" w14:textId="7FC70851" w:rsidR="00291386" w:rsidRPr="00996142" w:rsidRDefault="00B220C6" w:rsidP="009B0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D277B" w14:textId="7687D737" w:rsidR="00291386" w:rsidRDefault="00B220C6" w:rsidP="009B0A4A">
            <w:pPr>
              <w:rPr>
                <w:sz w:val="22"/>
                <w:szCs w:val="22"/>
              </w:rPr>
            </w:pPr>
            <w:proofErr w:type="spellStart"/>
            <w:r w:rsidRPr="00B220C6">
              <w:rPr>
                <w:sz w:val="22"/>
                <w:szCs w:val="22"/>
              </w:rPr>
              <w:t>calcAccidentInsurance</w:t>
            </w:r>
            <w:proofErr w:type="spellEnd"/>
          </w:p>
        </w:tc>
        <w:tc>
          <w:tcPr>
            <w:tcW w:w="5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0A6C3" w14:textId="1B3AA2AC" w:rsidR="0069401B" w:rsidRPr="0069401B" w:rsidRDefault="0069401B" w:rsidP="0069401B">
            <w:pPr>
              <w:rPr>
                <w:sz w:val="22"/>
                <w:szCs w:val="22"/>
              </w:rPr>
            </w:pPr>
            <w:r w:rsidRPr="0069401B">
              <w:rPr>
                <w:sz w:val="22"/>
                <w:szCs w:val="22"/>
              </w:rPr>
              <w:t xml:space="preserve">if </w:t>
            </w:r>
            <w:proofErr w:type="spellStart"/>
            <w:r w:rsidRPr="0069401B">
              <w:rPr>
                <w:sz w:val="22"/>
                <w:szCs w:val="22"/>
              </w:rPr>
              <w:t>insurancePolicyToggleSwitch</w:t>
            </w:r>
            <w:proofErr w:type="spellEnd"/>
            <w:r>
              <w:rPr>
                <w:sz w:val="22"/>
                <w:szCs w:val="22"/>
              </w:rPr>
              <w:t xml:space="preserve"> is on then</w:t>
            </w:r>
          </w:p>
          <w:p w14:paraId="302A7E5A" w14:textId="0408BB36" w:rsidR="0069401B" w:rsidRPr="0069401B" w:rsidRDefault="0069401B" w:rsidP="0069401B">
            <w:pPr>
              <w:rPr>
                <w:sz w:val="22"/>
                <w:szCs w:val="22"/>
              </w:rPr>
            </w:pPr>
            <w:r w:rsidRPr="0069401B">
              <w:rPr>
                <w:sz w:val="22"/>
                <w:szCs w:val="22"/>
              </w:rPr>
              <w:t xml:space="preserve"> </w:t>
            </w:r>
          </w:p>
          <w:p w14:paraId="0D38B832" w14:textId="6E3E6241" w:rsidR="0069401B" w:rsidRPr="0069401B" w:rsidRDefault="0069401B" w:rsidP="0069401B">
            <w:pPr>
              <w:rPr>
                <w:sz w:val="22"/>
                <w:szCs w:val="22"/>
              </w:rPr>
            </w:pPr>
            <w:r w:rsidRPr="0069401B">
              <w:rPr>
                <w:sz w:val="22"/>
                <w:szCs w:val="22"/>
              </w:rPr>
              <w:t xml:space="preserve">     if </w:t>
            </w:r>
            <w:proofErr w:type="spellStart"/>
            <w:r w:rsidRPr="0069401B">
              <w:rPr>
                <w:sz w:val="22"/>
                <w:szCs w:val="22"/>
              </w:rPr>
              <w:t>driversUnderAgeRadioButton</w:t>
            </w:r>
            <w:proofErr w:type="spellEnd"/>
            <w:r>
              <w:rPr>
                <w:sz w:val="22"/>
                <w:szCs w:val="22"/>
              </w:rPr>
              <w:t xml:space="preserve"> is c</w:t>
            </w:r>
            <w:r w:rsidRPr="0069401B">
              <w:rPr>
                <w:sz w:val="22"/>
                <w:szCs w:val="22"/>
              </w:rPr>
              <w:t xml:space="preserve">hecked </w:t>
            </w:r>
          </w:p>
          <w:p w14:paraId="53FF1F4B" w14:textId="77777777" w:rsidR="0069401B" w:rsidRPr="0069401B" w:rsidRDefault="0069401B" w:rsidP="0069401B">
            <w:pPr>
              <w:rPr>
                <w:sz w:val="22"/>
                <w:szCs w:val="22"/>
              </w:rPr>
            </w:pPr>
            <w:r w:rsidRPr="0069401B">
              <w:rPr>
                <w:sz w:val="22"/>
                <w:szCs w:val="22"/>
              </w:rPr>
              <w:t xml:space="preserve">         return (</w:t>
            </w:r>
            <w:proofErr w:type="spellStart"/>
            <w:r w:rsidRPr="0069401B">
              <w:rPr>
                <w:sz w:val="22"/>
                <w:szCs w:val="22"/>
              </w:rPr>
              <w:t>vehiclePrice</w:t>
            </w:r>
            <w:proofErr w:type="spellEnd"/>
            <w:r w:rsidRPr="0069401B">
              <w:rPr>
                <w:sz w:val="22"/>
                <w:szCs w:val="22"/>
              </w:rPr>
              <w:t xml:space="preserve"> + </w:t>
            </w:r>
            <w:proofErr w:type="spellStart"/>
            <w:r w:rsidRPr="0069401B">
              <w:rPr>
                <w:sz w:val="22"/>
                <w:szCs w:val="22"/>
              </w:rPr>
              <w:t>optionalExtras</w:t>
            </w:r>
            <w:proofErr w:type="spellEnd"/>
            <w:r w:rsidRPr="0069401B">
              <w:rPr>
                <w:sz w:val="22"/>
                <w:szCs w:val="22"/>
              </w:rPr>
              <w:t>) * 0.20;</w:t>
            </w:r>
          </w:p>
          <w:p w14:paraId="7D6064DF" w14:textId="482F1F48" w:rsidR="0069401B" w:rsidRPr="0069401B" w:rsidRDefault="0069401B" w:rsidP="0069401B">
            <w:pPr>
              <w:rPr>
                <w:sz w:val="22"/>
                <w:szCs w:val="22"/>
              </w:rPr>
            </w:pPr>
            <w:r w:rsidRPr="0069401B">
              <w:rPr>
                <w:sz w:val="22"/>
                <w:szCs w:val="22"/>
              </w:rPr>
              <w:t xml:space="preserve">     </w:t>
            </w:r>
          </w:p>
          <w:p w14:paraId="760ABD0A" w14:textId="5DBB1C6D" w:rsidR="0069401B" w:rsidRPr="0069401B" w:rsidRDefault="0069401B" w:rsidP="0069401B">
            <w:pPr>
              <w:rPr>
                <w:sz w:val="22"/>
                <w:szCs w:val="22"/>
              </w:rPr>
            </w:pPr>
            <w:r w:rsidRPr="0069401B">
              <w:rPr>
                <w:sz w:val="22"/>
                <w:szCs w:val="22"/>
              </w:rPr>
              <w:t xml:space="preserve">     else if (</w:t>
            </w:r>
            <w:proofErr w:type="spellStart"/>
            <w:r w:rsidRPr="0069401B">
              <w:rPr>
                <w:sz w:val="22"/>
                <w:szCs w:val="22"/>
              </w:rPr>
              <w:t>olderDriversRadioButton</w:t>
            </w:r>
            <w:proofErr w:type="spellEnd"/>
            <w:r>
              <w:rPr>
                <w:sz w:val="22"/>
                <w:szCs w:val="22"/>
              </w:rPr>
              <w:t xml:space="preserve"> is checked</w:t>
            </w:r>
          </w:p>
          <w:p w14:paraId="32850B0C" w14:textId="4850EAF9" w:rsidR="0069401B" w:rsidRPr="0069401B" w:rsidRDefault="0069401B" w:rsidP="0069401B">
            <w:pPr>
              <w:rPr>
                <w:sz w:val="22"/>
                <w:szCs w:val="22"/>
              </w:rPr>
            </w:pPr>
            <w:r w:rsidRPr="0069401B">
              <w:rPr>
                <w:sz w:val="22"/>
                <w:szCs w:val="22"/>
              </w:rPr>
              <w:t xml:space="preserve">          return (</w:t>
            </w:r>
            <w:proofErr w:type="spellStart"/>
            <w:r w:rsidRPr="0069401B">
              <w:rPr>
                <w:sz w:val="22"/>
                <w:szCs w:val="22"/>
              </w:rPr>
              <w:t>vehiclePrice</w:t>
            </w:r>
            <w:proofErr w:type="spellEnd"/>
            <w:r w:rsidRPr="0069401B">
              <w:rPr>
                <w:sz w:val="22"/>
                <w:szCs w:val="22"/>
              </w:rPr>
              <w:t xml:space="preserve"> + </w:t>
            </w:r>
            <w:proofErr w:type="spellStart"/>
            <w:r w:rsidRPr="0069401B">
              <w:rPr>
                <w:sz w:val="22"/>
                <w:szCs w:val="22"/>
              </w:rPr>
              <w:t>optionalExtras</w:t>
            </w:r>
            <w:proofErr w:type="spellEnd"/>
            <w:r w:rsidRPr="0069401B">
              <w:rPr>
                <w:sz w:val="22"/>
                <w:szCs w:val="22"/>
              </w:rPr>
              <w:t>) * 0.10;</w:t>
            </w:r>
          </w:p>
          <w:p w14:paraId="35058D72" w14:textId="6A4C3D97" w:rsidR="0069401B" w:rsidRPr="0069401B" w:rsidRDefault="0069401B" w:rsidP="0069401B">
            <w:pPr>
              <w:rPr>
                <w:sz w:val="22"/>
                <w:szCs w:val="22"/>
              </w:rPr>
            </w:pPr>
            <w:r w:rsidRPr="0069401B">
              <w:rPr>
                <w:sz w:val="22"/>
                <w:szCs w:val="22"/>
              </w:rPr>
              <w:t xml:space="preserve">     </w:t>
            </w:r>
          </w:p>
          <w:p w14:paraId="31103032" w14:textId="6F85E809" w:rsidR="0069401B" w:rsidRPr="0069401B" w:rsidRDefault="0069401B" w:rsidP="0069401B">
            <w:pPr>
              <w:rPr>
                <w:sz w:val="22"/>
                <w:szCs w:val="22"/>
              </w:rPr>
            </w:pPr>
            <w:r w:rsidRPr="0069401B">
              <w:rPr>
                <w:sz w:val="22"/>
                <w:szCs w:val="22"/>
              </w:rPr>
              <w:t xml:space="preserve">if </w:t>
            </w:r>
            <w:proofErr w:type="spellStart"/>
            <w:r w:rsidRPr="0069401B">
              <w:rPr>
                <w:sz w:val="22"/>
                <w:szCs w:val="22"/>
              </w:rPr>
              <w:t>insurancePolicyToggleSwitch</w:t>
            </w:r>
            <w:proofErr w:type="spellEnd"/>
            <w:r>
              <w:rPr>
                <w:sz w:val="22"/>
                <w:szCs w:val="22"/>
              </w:rPr>
              <w:t xml:space="preserve"> is o</w:t>
            </w:r>
            <w:r>
              <w:rPr>
                <w:sz w:val="22"/>
                <w:szCs w:val="22"/>
              </w:rPr>
              <w:t>ff</w:t>
            </w:r>
            <w:r>
              <w:rPr>
                <w:sz w:val="22"/>
                <w:szCs w:val="22"/>
              </w:rPr>
              <w:t xml:space="preserve"> then</w:t>
            </w:r>
          </w:p>
          <w:p w14:paraId="130089C8" w14:textId="7F238F09" w:rsidR="00291386" w:rsidRDefault="0069401B" w:rsidP="0069401B">
            <w:pPr>
              <w:rPr>
                <w:sz w:val="22"/>
                <w:szCs w:val="22"/>
              </w:rPr>
            </w:pPr>
            <w:r w:rsidRPr="0069401B">
              <w:rPr>
                <w:sz w:val="22"/>
                <w:szCs w:val="22"/>
              </w:rPr>
              <w:t xml:space="preserve"> return 0</w:t>
            </w:r>
          </w:p>
        </w:tc>
      </w:tr>
      <w:tr w:rsidR="0005318F" w:rsidRPr="00E87BCD" w14:paraId="1EC47EBA" w14:textId="77777777" w:rsidTr="009B0A4A">
        <w:trPr>
          <w:trHeight w:val="1693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026BFA" w14:textId="241BB9B4" w:rsidR="0005318F" w:rsidRDefault="00A305D4" w:rsidP="009B0A4A">
            <w:pPr>
              <w:rPr>
                <w:sz w:val="22"/>
                <w:szCs w:val="22"/>
              </w:rPr>
            </w:pPr>
            <w:r w:rsidRPr="00A305D4">
              <w:rPr>
                <w:sz w:val="22"/>
                <w:szCs w:val="22"/>
              </w:rPr>
              <w:t>I</w:t>
            </w:r>
            <w:r w:rsidRPr="00A305D4">
              <w:rPr>
                <w:sz w:val="22"/>
                <w:szCs w:val="22"/>
              </w:rPr>
              <w:t>nsurance</w:t>
            </w:r>
            <w:r>
              <w:rPr>
                <w:sz w:val="22"/>
                <w:szCs w:val="22"/>
              </w:rPr>
              <w:t xml:space="preserve"> </w:t>
            </w:r>
            <w:r w:rsidRPr="00A305D4">
              <w:rPr>
                <w:sz w:val="22"/>
                <w:szCs w:val="22"/>
              </w:rPr>
              <w:t>Policy</w:t>
            </w:r>
            <w:r>
              <w:rPr>
                <w:sz w:val="22"/>
                <w:szCs w:val="22"/>
              </w:rPr>
              <w:t xml:space="preserve"> </w:t>
            </w:r>
            <w:r w:rsidRPr="00A305D4">
              <w:rPr>
                <w:sz w:val="22"/>
                <w:szCs w:val="22"/>
              </w:rPr>
              <w:t>Toggle</w:t>
            </w:r>
            <w:r>
              <w:rPr>
                <w:sz w:val="22"/>
                <w:szCs w:val="22"/>
              </w:rPr>
              <w:t xml:space="preserve"> </w:t>
            </w:r>
            <w:r w:rsidRPr="00A305D4">
              <w:rPr>
                <w:sz w:val="22"/>
                <w:szCs w:val="22"/>
              </w:rPr>
              <w:t>Switch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F5319B" w14:textId="762F37A1" w:rsidR="0005318F" w:rsidRPr="00B220C6" w:rsidRDefault="00A305D4" w:rsidP="009B0A4A">
            <w:pPr>
              <w:rPr>
                <w:sz w:val="22"/>
                <w:szCs w:val="22"/>
              </w:rPr>
            </w:pPr>
            <w:proofErr w:type="spellStart"/>
            <w:r w:rsidRPr="00A305D4">
              <w:rPr>
                <w:sz w:val="22"/>
                <w:szCs w:val="22"/>
              </w:rPr>
              <w:t>insurancePolicyToggleSwitch</w:t>
            </w:r>
            <w:proofErr w:type="spellEnd"/>
          </w:p>
        </w:tc>
        <w:tc>
          <w:tcPr>
            <w:tcW w:w="54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43D692" w14:textId="0C822CD2" w:rsidR="00A305D4" w:rsidRPr="00A305D4" w:rsidRDefault="00A305D4" w:rsidP="00A305D4">
            <w:pPr>
              <w:rPr>
                <w:sz w:val="22"/>
                <w:szCs w:val="22"/>
              </w:rPr>
            </w:pPr>
            <w:r w:rsidRPr="00A305D4">
              <w:rPr>
                <w:sz w:val="22"/>
                <w:szCs w:val="22"/>
              </w:rPr>
              <w:t xml:space="preserve">if </w:t>
            </w:r>
            <w:proofErr w:type="spellStart"/>
            <w:r w:rsidRPr="00A305D4">
              <w:rPr>
                <w:sz w:val="22"/>
                <w:szCs w:val="22"/>
              </w:rPr>
              <w:t>insurancePolicyToggleSwitch</w:t>
            </w:r>
            <w:proofErr w:type="spellEnd"/>
            <w:r>
              <w:rPr>
                <w:sz w:val="22"/>
                <w:szCs w:val="22"/>
              </w:rPr>
              <w:t xml:space="preserve"> is on then</w:t>
            </w:r>
          </w:p>
          <w:p w14:paraId="568B7D39" w14:textId="78FE2A76" w:rsidR="00A305D4" w:rsidRPr="00A305D4" w:rsidRDefault="00A305D4" w:rsidP="00A305D4">
            <w:pPr>
              <w:rPr>
                <w:sz w:val="22"/>
                <w:szCs w:val="22"/>
              </w:rPr>
            </w:pPr>
            <w:r w:rsidRPr="00A305D4">
              <w:rPr>
                <w:sz w:val="22"/>
                <w:szCs w:val="22"/>
              </w:rPr>
              <w:t xml:space="preserve"> </w:t>
            </w:r>
          </w:p>
          <w:p w14:paraId="404FD9E9" w14:textId="7D09431B" w:rsidR="00A305D4" w:rsidRPr="00A305D4" w:rsidRDefault="00A305D4" w:rsidP="00A305D4">
            <w:pPr>
              <w:rPr>
                <w:sz w:val="22"/>
                <w:szCs w:val="22"/>
              </w:rPr>
            </w:pPr>
            <w:r w:rsidRPr="00A305D4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enable </w:t>
            </w:r>
            <w:proofErr w:type="spellStart"/>
            <w:r w:rsidRPr="00A305D4">
              <w:rPr>
                <w:sz w:val="22"/>
                <w:szCs w:val="22"/>
              </w:rPr>
              <w:t>driversUnderAgeRadioButton</w:t>
            </w:r>
            <w:proofErr w:type="spellEnd"/>
          </w:p>
          <w:p w14:paraId="52679031" w14:textId="7A3CC3AB" w:rsidR="00A305D4" w:rsidRPr="00A305D4" w:rsidRDefault="00A305D4" w:rsidP="00A305D4">
            <w:pPr>
              <w:rPr>
                <w:sz w:val="22"/>
                <w:szCs w:val="22"/>
              </w:rPr>
            </w:pPr>
            <w:r w:rsidRPr="00A305D4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enable </w:t>
            </w:r>
            <w:proofErr w:type="spellStart"/>
            <w:r w:rsidRPr="00A305D4">
              <w:rPr>
                <w:sz w:val="22"/>
                <w:szCs w:val="22"/>
              </w:rPr>
              <w:t>olderDriversRadioButton</w:t>
            </w:r>
            <w:proofErr w:type="spellEnd"/>
          </w:p>
          <w:p w14:paraId="6A138BC1" w14:textId="5DEB07CF" w:rsidR="00A305D4" w:rsidRPr="00A305D4" w:rsidRDefault="00A305D4" w:rsidP="00A305D4">
            <w:pPr>
              <w:rPr>
                <w:sz w:val="22"/>
                <w:szCs w:val="22"/>
              </w:rPr>
            </w:pPr>
            <w:r w:rsidRPr="00A305D4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enable </w:t>
            </w:r>
            <w:proofErr w:type="spellStart"/>
            <w:r w:rsidRPr="00A305D4">
              <w:rPr>
                <w:sz w:val="22"/>
                <w:szCs w:val="22"/>
              </w:rPr>
              <w:t>olderDriversRadioButton</w:t>
            </w:r>
            <w:proofErr w:type="spellEnd"/>
          </w:p>
          <w:p w14:paraId="0AE550CB" w14:textId="1C976878" w:rsidR="00A305D4" w:rsidRPr="00A305D4" w:rsidRDefault="00A305D4" w:rsidP="00A305D4">
            <w:pPr>
              <w:rPr>
                <w:sz w:val="22"/>
                <w:szCs w:val="22"/>
              </w:rPr>
            </w:pPr>
            <w:r w:rsidRPr="00A305D4">
              <w:rPr>
                <w:sz w:val="22"/>
                <w:szCs w:val="22"/>
              </w:rPr>
              <w:t xml:space="preserve"> </w:t>
            </w:r>
          </w:p>
          <w:p w14:paraId="1A5941E2" w14:textId="77777777" w:rsidR="00A305D4" w:rsidRPr="00A305D4" w:rsidRDefault="00A305D4" w:rsidP="00A305D4">
            <w:pPr>
              <w:rPr>
                <w:sz w:val="22"/>
                <w:szCs w:val="22"/>
              </w:rPr>
            </w:pPr>
            <w:r w:rsidRPr="00A305D4">
              <w:rPr>
                <w:sz w:val="22"/>
                <w:szCs w:val="22"/>
              </w:rPr>
              <w:t xml:space="preserve"> else</w:t>
            </w:r>
          </w:p>
          <w:p w14:paraId="6D412F2D" w14:textId="778F7604" w:rsidR="00A305D4" w:rsidRPr="00A305D4" w:rsidRDefault="00A305D4" w:rsidP="00A305D4">
            <w:pPr>
              <w:rPr>
                <w:sz w:val="22"/>
                <w:szCs w:val="22"/>
              </w:rPr>
            </w:pPr>
            <w:r w:rsidRPr="00A305D4">
              <w:rPr>
                <w:sz w:val="22"/>
                <w:szCs w:val="22"/>
              </w:rPr>
              <w:t xml:space="preserve"> </w:t>
            </w:r>
          </w:p>
          <w:p w14:paraId="78BBB466" w14:textId="59112482" w:rsidR="00A305D4" w:rsidRPr="00A305D4" w:rsidRDefault="00A305D4" w:rsidP="00A305D4">
            <w:pPr>
              <w:rPr>
                <w:sz w:val="22"/>
                <w:szCs w:val="22"/>
              </w:rPr>
            </w:pPr>
            <w:r w:rsidRPr="00A305D4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disable and uncheck </w:t>
            </w:r>
            <w:proofErr w:type="spellStart"/>
            <w:r w:rsidRPr="00A305D4">
              <w:rPr>
                <w:sz w:val="22"/>
                <w:szCs w:val="22"/>
              </w:rPr>
              <w:t>driversUnderAgeRadioButton</w:t>
            </w:r>
            <w:proofErr w:type="spellEnd"/>
          </w:p>
          <w:p w14:paraId="533B05EE" w14:textId="6988E62D" w:rsidR="00A305D4" w:rsidRPr="0069401B" w:rsidRDefault="00A305D4" w:rsidP="00A305D4">
            <w:pPr>
              <w:rPr>
                <w:sz w:val="22"/>
                <w:szCs w:val="22"/>
              </w:rPr>
            </w:pPr>
            <w:r w:rsidRPr="00A305D4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disable and uncheck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A305D4">
              <w:rPr>
                <w:sz w:val="22"/>
                <w:szCs w:val="22"/>
              </w:rPr>
              <w:t>olderDriversRadioButton</w:t>
            </w:r>
            <w:proofErr w:type="spellEnd"/>
            <w:r w:rsidRPr="00A305D4">
              <w:rPr>
                <w:sz w:val="22"/>
                <w:szCs w:val="22"/>
              </w:rPr>
              <w:t xml:space="preserve">  </w:t>
            </w:r>
          </w:p>
          <w:p w14:paraId="527CF4B4" w14:textId="32DF042A" w:rsidR="0005318F" w:rsidRPr="0069401B" w:rsidRDefault="0005318F" w:rsidP="00A305D4">
            <w:pPr>
              <w:rPr>
                <w:sz w:val="22"/>
                <w:szCs w:val="22"/>
              </w:rPr>
            </w:pPr>
          </w:p>
        </w:tc>
      </w:tr>
    </w:tbl>
    <w:p w14:paraId="53D6486C" w14:textId="77777777" w:rsidR="00664BA2" w:rsidRDefault="00664BA2" w:rsidP="00644092"/>
    <w:p w14:paraId="5EA52A54" w14:textId="77777777" w:rsidR="00FC6278" w:rsidRDefault="00FC6278" w:rsidP="00644092"/>
    <w:p w14:paraId="2F91F474" w14:textId="77777777" w:rsidR="00DA512E" w:rsidRDefault="00FC6278" w:rsidP="00644092">
      <w:r w:rsidRPr="00FC6278">
        <w:rPr>
          <w:b/>
        </w:rPr>
        <w:t>Test Data 1</w:t>
      </w:r>
      <w:r w:rsidR="003A2677">
        <w:rPr>
          <w:b/>
        </w:rPr>
        <w:t>:</w:t>
      </w:r>
      <w:r w:rsidR="003A2677">
        <w:t xml:space="preserve"> </w:t>
      </w:r>
    </w:p>
    <w:p w14:paraId="0155C338" w14:textId="039203BD" w:rsidR="00FC6278" w:rsidRPr="00811671" w:rsidRDefault="00DA512E" w:rsidP="00811671">
      <w:pPr>
        <w:rPr>
          <w:lang w:val="en-AU"/>
        </w:rPr>
      </w:pPr>
      <w:r w:rsidRPr="00DA512E">
        <w:rPr>
          <w:b/>
          <w:bCs/>
        </w:rPr>
        <w:t>Input</w:t>
      </w:r>
      <w:r>
        <w:t xml:space="preserve">: </w:t>
      </w:r>
      <w:r w:rsidR="001313A4" w:rsidRPr="001313A4">
        <w:t xml:space="preserve">Vehicle cost 1000, </w:t>
      </w:r>
      <w:proofErr w:type="spellStart"/>
      <w:r w:rsidR="001313A4" w:rsidRPr="001313A4">
        <w:t>tradeIn</w:t>
      </w:r>
      <w:proofErr w:type="spellEnd"/>
      <w:r w:rsidR="001313A4" w:rsidRPr="001313A4">
        <w:t xml:space="preserve"> 100</w:t>
      </w:r>
      <w:r w:rsidR="00811671">
        <w:t xml:space="preserve">, </w:t>
      </w:r>
      <w:r w:rsidR="00811671">
        <w:t>3yr warranty selected, all extras selected, insurance with age &gt;=25</w:t>
      </w:r>
    </w:p>
    <w:p w14:paraId="5D110E9B" w14:textId="1FB9FFBF" w:rsidR="00DA512E" w:rsidRPr="00DA512E" w:rsidRDefault="00DA512E" w:rsidP="00DA512E">
      <w:pPr>
        <w:rPr>
          <w:lang w:val="en-AU"/>
        </w:rPr>
      </w:pPr>
      <w:r w:rsidRPr="00DA512E">
        <w:rPr>
          <w:b/>
          <w:bCs/>
          <w:lang w:val="en-AU"/>
        </w:rPr>
        <w:t>Calculations</w:t>
      </w:r>
      <w:r w:rsidRPr="00DA512E">
        <w:rPr>
          <w:lang w:val="en-AU"/>
        </w:rPr>
        <w:t>:</w:t>
      </w:r>
      <w:r>
        <w:rPr>
          <w:lang w:val="en-AU"/>
        </w:rPr>
        <w:t xml:space="preserve"> </w:t>
      </w:r>
      <w:r w:rsidRPr="00DA512E">
        <w:rPr>
          <w:lang w:val="en-AU"/>
        </w:rPr>
        <w:t xml:space="preserve">sub Amount =  </w:t>
      </w:r>
      <w:r w:rsidR="00811671">
        <w:rPr>
          <w:lang w:val="en-AU"/>
        </w:rPr>
        <w:t xml:space="preserve">2200 </w:t>
      </w:r>
      <w:r w:rsidRPr="00DA512E">
        <w:rPr>
          <w:lang w:val="en-AU"/>
        </w:rPr>
        <w:t xml:space="preserve">GST Amount = </w:t>
      </w:r>
      <w:r w:rsidR="00811671">
        <w:rPr>
          <w:lang w:val="en-AU"/>
        </w:rPr>
        <w:t>220</w:t>
      </w:r>
      <w:r w:rsidRPr="00DA512E">
        <w:rPr>
          <w:lang w:val="en-AU"/>
        </w:rPr>
        <w:t xml:space="preserve"> Final Amount = </w:t>
      </w:r>
      <w:r w:rsidR="00811671">
        <w:rPr>
          <w:lang w:val="en-AU"/>
        </w:rPr>
        <w:t>2420</w:t>
      </w:r>
    </w:p>
    <w:p w14:paraId="05EFA825" w14:textId="77777777" w:rsidR="001313A4" w:rsidRDefault="001313A4" w:rsidP="00644092"/>
    <w:p w14:paraId="6B92D6B9" w14:textId="105E8001" w:rsidR="008D2C90" w:rsidRPr="00FC6278" w:rsidRDefault="00811671" w:rsidP="00644092">
      <w:r w:rsidRPr="00811671">
        <w:lastRenderedPageBreak/>
        <w:drawing>
          <wp:inline distT="0" distB="0" distL="0" distR="0" wp14:anchorId="14616EBF" wp14:editId="769EE02C">
            <wp:extent cx="5943600" cy="4513580"/>
            <wp:effectExtent l="0" t="0" r="0" b="1270"/>
            <wp:docPr id="105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5876" w14:textId="77777777" w:rsidR="00FC6278" w:rsidRDefault="00FC6278" w:rsidP="00644092"/>
    <w:p w14:paraId="08029E62" w14:textId="4585DD78" w:rsidR="00FC6278" w:rsidRPr="00811671" w:rsidRDefault="00FC6278" w:rsidP="00644092">
      <w:pPr>
        <w:rPr>
          <w:sz w:val="18"/>
          <w:szCs w:val="18"/>
          <w:lang w:val="en-AU"/>
        </w:rPr>
      </w:pPr>
      <w:r w:rsidRPr="00811671">
        <w:rPr>
          <w:b/>
          <w:sz w:val="18"/>
          <w:szCs w:val="18"/>
        </w:rPr>
        <w:t>Test Data 2</w:t>
      </w:r>
      <w:r w:rsidR="003A2677" w:rsidRPr="00811671">
        <w:rPr>
          <w:b/>
          <w:sz w:val="18"/>
          <w:szCs w:val="18"/>
        </w:rPr>
        <w:t>:</w:t>
      </w:r>
      <w:r w:rsidR="003A2677" w:rsidRPr="00811671">
        <w:rPr>
          <w:sz w:val="18"/>
          <w:szCs w:val="18"/>
        </w:rPr>
        <w:t xml:space="preserve"> </w:t>
      </w:r>
      <w:r w:rsidR="00811671" w:rsidRPr="00811671">
        <w:rPr>
          <w:sz w:val="18"/>
          <w:szCs w:val="18"/>
        </w:rPr>
        <w:t>Vehicle cost 1</w:t>
      </w:r>
      <w:r w:rsidR="00811671" w:rsidRPr="00811671">
        <w:rPr>
          <w:sz w:val="18"/>
          <w:szCs w:val="18"/>
        </w:rPr>
        <w:t>5</w:t>
      </w:r>
      <w:r w:rsidR="00811671" w:rsidRPr="00811671">
        <w:rPr>
          <w:sz w:val="18"/>
          <w:szCs w:val="18"/>
        </w:rPr>
        <w:t xml:space="preserve">000, </w:t>
      </w:r>
      <w:proofErr w:type="spellStart"/>
      <w:r w:rsidR="00811671" w:rsidRPr="00811671">
        <w:rPr>
          <w:sz w:val="18"/>
          <w:szCs w:val="18"/>
        </w:rPr>
        <w:t>tradeIn</w:t>
      </w:r>
      <w:proofErr w:type="spellEnd"/>
      <w:r w:rsidR="00811671" w:rsidRPr="00811671">
        <w:rPr>
          <w:sz w:val="18"/>
          <w:szCs w:val="18"/>
        </w:rPr>
        <w:t xml:space="preserve"> </w:t>
      </w:r>
      <w:r w:rsidR="00811671" w:rsidRPr="00811671">
        <w:rPr>
          <w:sz w:val="18"/>
          <w:szCs w:val="18"/>
        </w:rPr>
        <w:t>30</w:t>
      </w:r>
      <w:r w:rsidR="00811671" w:rsidRPr="00811671">
        <w:rPr>
          <w:sz w:val="18"/>
          <w:szCs w:val="18"/>
        </w:rPr>
        <w:t xml:space="preserve">00, </w:t>
      </w:r>
      <w:r w:rsidR="00811671" w:rsidRPr="00811671">
        <w:rPr>
          <w:sz w:val="18"/>
          <w:szCs w:val="18"/>
        </w:rPr>
        <w:t>5</w:t>
      </w:r>
      <w:r w:rsidR="00811671" w:rsidRPr="00811671">
        <w:rPr>
          <w:sz w:val="18"/>
          <w:szCs w:val="18"/>
        </w:rPr>
        <w:t xml:space="preserve">yr warranty selected, </w:t>
      </w:r>
      <w:r w:rsidR="00811671" w:rsidRPr="00811671">
        <w:rPr>
          <w:sz w:val="18"/>
          <w:szCs w:val="18"/>
        </w:rPr>
        <w:t>no extras</w:t>
      </w:r>
      <w:r w:rsidR="00811671" w:rsidRPr="00811671">
        <w:rPr>
          <w:sz w:val="18"/>
          <w:szCs w:val="18"/>
        </w:rPr>
        <w:t xml:space="preserve"> selected, insurance with age </w:t>
      </w:r>
      <w:r w:rsidR="00811671" w:rsidRPr="00811671">
        <w:rPr>
          <w:sz w:val="18"/>
          <w:szCs w:val="18"/>
        </w:rPr>
        <w:t>&lt;</w:t>
      </w:r>
      <w:r w:rsidR="00811671" w:rsidRPr="00811671">
        <w:rPr>
          <w:sz w:val="18"/>
          <w:szCs w:val="18"/>
        </w:rPr>
        <w:t>25</w:t>
      </w:r>
    </w:p>
    <w:p w14:paraId="69F491DC" w14:textId="168D4A91" w:rsidR="00DA512E" w:rsidRDefault="00DA512E" w:rsidP="00DA512E">
      <w:pPr>
        <w:rPr>
          <w:lang w:val="en-AU"/>
        </w:rPr>
      </w:pPr>
      <w:r w:rsidRPr="00DA512E">
        <w:rPr>
          <w:b/>
          <w:bCs/>
          <w:lang w:val="en-AU"/>
        </w:rPr>
        <w:t>Calculations</w:t>
      </w:r>
      <w:r w:rsidRPr="00DA512E">
        <w:rPr>
          <w:lang w:val="en-AU"/>
        </w:rPr>
        <w:t>:</w:t>
      </w:r>
      <w:r>
        <w:rPr>
          <w:lang w:val="en-AU"/>
        </w:rPr>
        <w:t xml:space="preserve"> </w:t>
      </w:r>
      <w:r w:rsidRPr="00DA512E">
        <w:rPr>
          <w:lang w:val="en-AU"/>
        </w:rPr>
        <w:t>sub Amount =</w:t>
      </w:r>
      <w:r w:rsidR="00811671">
        <w:rPr>
          <w:lang w:val="en-AU"/>
        </w:rPr>
        <w:t xml:space="preserve"> 20700</w:t>
      </w:r>
      <w:r w:rsidRPr="00DA512E">
        <w:rPr>
          <w:lang w:val="en-AU"/>
        </w:rPr>
        <w:t xml:space="preserve"> GST Amount = </w:t>
      </w:r>
      <w:r w:rsidR="00811671">
        <w:rPr>
          <w:lang w:val="en-AU"/>
        </w:rPr>
        <w:t>2070</w:t>
      </w:r>
      <w:r w:rsidRPr="00DA512E">
        <w:rPr>
          <w:lang w:val="en-AU"/>
        </w:rPr>
        <w:t xml:space="preserve"> Final Amount = </w:t>
      </w:r>
      <w:r w:rsidR="00811671">
        <w:rPr>
          <w:lang w:val="en-AU"/>
        </w:rPr>
        <w:t>22770</w:t>
      </w:r>
    </w:p>
    <w:p w14:paraId="508A7688" w14:textId="77777777" w:rsidR="00811671" w:rsidRDefault="00811671" w:rsidP="00DA512E">
      <w:pPr>
        <w:rPr>
          <w:lang w:val="en-AU"/>
        </w:rPr>
      </w:pPr>
    </w:p>
    <w:p w14:paraId="688DCBB7" w14:textId="0FAA358F" w:rsidR="00811671" w:rsidRPr="00DA512E" w:rsidRDefault="00811671" w:rsidP="00DA512E">
      <w:pPr>
        <w:rPr>
          <w:lang w:val="en-AU"/>
        </w:rPr>
      </w:pPr>
      <w:r w:rsidRPr="00811671">
        <w:rPr>
          <w:lang w:val="en-AU"/>
        </w:rPr>
        <w:lastRenderedPageBreak/>
        <w:drawing>
          <wp:inline distT="0" distB="0" distL="0" distR="0" wp14:anchorId="0FD57190" wp14:editId="5F2D7539">
            <wp:extent cx="5943600" cy="4493895"/>
            <wp:effectExtent l="0" t="0" r="0" b="1905"/>
            <wp:docPr id="35247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73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981E" w14:textId="77777777" w:rsidR="00DA512E" w:rsidRPr="00DA512E" w:rsidRDefault="00DA512E" w:rsidP="00644092">
      <w:pPr>
        <w:rPr>
          <w:lang w:val="en-AU"/>
        </w:rPr>
      </w:pPr>
    </w:p>
    <w:p w14:paraId="6782BE49" w14:textId="2C2239A9" w:rsidR="008D2C90" w:rsidRDefault="008D2C90" w:rsidP="00644092"/>
    <w:p w14:paraId="1DCAE890" w14:textId="77777777" w:rsidR="008D2C90" w:rsidRDefault="008D2C90" w:rsidP="00644092"/>
    <w:sectPr w:rsidR="008D2C90" w:rsidSect="007C3904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pgNumType w:start="1"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21D75" w14:textId="77777777" w:rsidR="00DE1065" w:rsidRDefault="00DE1065">
      <w:r>
        <w:separator/>
      </w:r>
    </w:p>
  </w:endnote>
  <w:endnote w:type="continuationSeparator" w:id="0">
    <w:p w14:paraId="7D46BAB4" w14:textId="77777777" w:rsidR="00DE1065" w:rsidRDefault="00DE1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54CFB" w14:textId="77777777" w:rsidR="00395242" w:rsidRPr="002348ED" w:rsidRDefault="00680C14" w:rsidP="002348ED">
    <w:pPr>
      <w:pStyle w:val="Footer"/>
      <w:tabs>
        <w:tab w:val="clear" w:pos="4320"/>
        <w:tab w:val="clear" w:pos="8640"/>
        <w:tab w:val="center" w:pos="4860"/>
        <w:tab w:val="right" w:pos="9360"/>
      </w:tabs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18A12BF" wp14:editId="78FDE028">
              <wp:simplePos x="0" y="0"/>
              <wp:positionH relativeFrom="column">
                <wp:posOffset>0</wp:posOffset>
              </wp:positionH>
              <wp:positionV relativeFrom="paragraph">
                <wp:posOffset>-82550</wp:posOffset>
              </wp:positionV>
              <wp:extent cx="5943600" cy="0"/>
              <wp:effectExtent l="9525" t="12700" r="9525" b="63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1792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.5pt" to="468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"/>
          </w:pict>
        </mc:Fallback>
      </mc:AlternateContent>
    </w:r>
    <w:r w:rsidR="006F07B3">
      <w:rPr>
        <w:noProof/>
      </w:rPr>
      <w:fldChar w:fldCharType="begin"/>
    </w:r>
    <w:r w:rsidR="006F07B3">
      <w:rPr>
        <w:noProof/>
      </w:rPr>
      <w:instrText xml:space="preserve"> FILENAME   \* MERGEFORMAT </w:instrText>
    </w:r>
    <w:r w:rsidR="006F07B3">
      <w:rPr>
        <w:noProof/>
      </w:rPr>
      <w:fldChar w:fldCharType="separate"/>
    </w:r>
    <w:r w:rsidR="009B0A4A">
      <w:rPr>
        <w:noProof/>
      </w:rPr>
      <w:t>Document2</w:t>
    </w:r>
    <w:r w:rsidR="006F07B3">
      <w:rPr>
        <w:noProof/>
      </w:rPr>
      <w:fldChar w:fldCharType="end"/>
    </w:r>
    <w:r w:rsidR="00395242" w:rsidRPr="002348ED">
      <w:tab/>
    </w:r>
    <w:r w:rsidR="00A8732B">
      <w:t>Your 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03F45" w14:textId="77777777" w:rsidR="00DE1065" w:rsidRDefault="00DE1065">
      <w:r>
        <w:separator/>
      </w:r>
    </w:p>
  </w:footnote>
  <w:footnote w:type="continuationSeparator" w:id="0">
    <w:p w14:paraId="12303CA4" w14:textId="77777777" w:rsidR="00DE1065" w:rsidRDefault="00DE1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05419" w14:textId="77777777" w:rsidR="008D2C90" w:rsidRDefault="00C17666" w:rsidP="008D2C90">
    <w:pPr>
      <w:pStyle w:val="Header"/>
      <w:jc w:val="center"/>
    </w:pPr>
    <w:r>
      <w:rPr>
        <w:noProof/>
      </w:rPr>
      <w:drawing>
        <wp:inline distT="0" distB="0" distL="0" distR="0" wp14:anchorId="3023E4D7" wp14:editId="6C0EDEE6">
          <wp:extent cx="1303020" cy="65151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651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1-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pStyle w:val="Heading2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17984703"/>
    <w:multiLevelType w:val="hybridMultilevel"/>
    <w:tmpl w:val="02723C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B0930"/>
    <w:multiLevelType w:val="hybridMultilevel"/>
    <w:tmpl w:val="C4882A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83697">
    <w:abstractNumId w:val="0"/>
  </w:num>
  <w:num w:numId="2" w16cid:durableId="291254294">
    <w:abstractNumId w:val="1"/>
  </w:num>
  <w:num w:numId="3" w16cid:durableId="1992520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4A"/>
    <w:rsid w:val="000105B6"/>
    <w:rsid w:val="000444EC"/>
    <w:rsid w:val="000463E9"/>
    <w:rsid w:val="0005318F"/>
    <w:rsid w:val="00096228"/>
    <w:rsid w:val="000A4218"/>
    <w:rsid w:val="000C1EDC"/>
    <w:rsid w:val="00102852"/>
    <w:rsid w:val="00125968"/>
    <w:rsid w:val="001313A4"/>
    <w:rsid w:val="00161C0E"/>
    <w:rsid w:val="0019233E"/>
    <w:rsid w:val="001A26AD"/>
    <w:rsid w:val="001B757E"/>
    <w:rsid w:val="001B77EC"/>
    <w:rsid w:val="00220D32"/>
    <w:rsid w:val="002348ED"/>
    <w:rsid w:val="002837E8"/>
    <w:rsid w:val="00286FE6"/>
    <w:rsid w:val="00291386"/>
    <w:rsid w:val="0030486A"/>
    <w:rsid w:val="00381DDD"/>
    <w:rsid w:val="00393D4D"/>
    <w:rsid w:val="00395242"/>
    <w:rsid w:val="003A2677"/>
    <w:rsid w:val="003E172B"/>
    <w:rsid w:val="003E37C9"/>
    <w:rsid w:val="003E5C01"/>
    <w:rsid w:val="00423A33"/>
    <w:rsid w:val="00432697"/>
    <w:rsid w:val="00495659"/>
    <w:rsid w:val="004979F8"/>
    <w:rsid w:val="004C7DE8"/>
    <w:rsid w:val="004D79B9"/>
    <w:rsid w:val="004F7A56"/>
    <w:rsid w:val="00515A8B"/>
    <w:rsid w:val="005170C3"/>
    <w:rsid w:val="00517C6C"/>
    <w:rsid w:val="005216C0"/>
    <w:rsid w:val="00536B49"/>
    <w:rsid w:val="005966FB"/>
    <w:rsid w:val="005A02D1"/>
    <w:rsid w:val="005A20F7"/>
    <w:rsid w:val="005A3B60"/>
    <w:rsid w:val="00610AFF"/>
    <w:rsid w:val="00623AB1"/>
    <w:rsid w:val="00644092"/>
    <w:rsid w:val="00653D5D"/>
    <w:rsid w:val="00664BA2"/>
    <w:rsid w:val="00680C14"/>
    <w:rsid w:val="0068462A"/>
    <w:rsid w:val="0069401B"/>
    <w:rsid w:val="00697EE8"/>
    <w:rsid w:val="006F07B3"/>
    <w:rsid w:val="00734DBB"/>
    <w:rsid w:val="007C3904"/>
    <w:rsid w:val="008005C6"/>
    <w:rsid w:val="00811671"/>
    <w:rsid w:val="008755AD"/>
    <w:rsid w:val="00881E8B"/>
    <w:rsid w:val="00894B3A"/>
    <w:rsid w:val="008A28CF"/>
    <w:rsid w:val="008D2C90"/>
    <w:rsid w:val="00911287"/>
    <w:rsid w:val="00926575"/>
    <w:rsid w:val="009627C6"/>
    <w:rsid w:val="00982B6A"/>
    <w:rsid w:val="00983038"/>
    <w:rsid w:val="009941FC"/>
    <w:rsid w:val="009B0A4A"/>
    <w:rsid w:val="009C5FB5"/>
    <w:rsid w:val="009C6A16"/>
    <w:rsid w:val="00A107A4"/>
    <w:rsid w:val="00A3058E"/>
    <w:rsid w:val="00A305D4"/>
    <w:rsid w:val="00A72FBC"/>
    <w:rsid w:val="00A8732B"/>
    <w:rsid w:val="00AF03FC"/>
    <w:rsid w:val="00B04C15"/>
    <w:rsid w:val="00B10C56"/>
    <w:rsid w:val="00B22084"/>
    <w:rsid w:val="00B220C6"/>
    <w:rsid w:val="00B6796B"/>
    <w:rsid w:val="00BA0376"/>
    <w:rsid w:val="00BB7214"/>
    <w:rsid w:val="00BB73F0"/>
    <w:rsid w:val="00BC39D7"/>
    <w:rsid w:val="00BF7643"/>
    <w:rsid w:val="00C17666"/>
    <w:rsid w:val="00C26CB9"/>
    <w:rsid w:val="00CB387C"/>
    <w:rsid w:val="00D21015"/>
    <w:rsid w:val="00D2110D"/>
    <w:rsid w:val="00D340BB"/>
    <w:rsid w:val="00D6159F"/>
    <w:rsid w:val="00DA512E"/>
    <w:rsid w:val="00DB2E19"/>
    <w:rsid w:val="00DC7342"/>
    <w:rsid w:val="00DD1ACE"/>
    <w:rsid w:val="00DE1065"/>
    <w:rsid w:val="00DF6D3A"/>
    <w:rsid w:val="00E87BCD"/>
    <w:rsid w:val="00EB510A"/>
    <w:rsid w:val="00EF3E8B"/>
    <w:rsid w:val="00FA5EBA"/>
    <w:rsid w:val="00FC6278"/>
    <w:rsid w:val="00FD213F"/>
    <w:rsid w:val="00F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3352BB"/>
  <w15:docId w15:val="{1882468E-F94F-44BC-8AC8-F3776EDA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1C0E"/>
    <w:rPr>
      <w:rFonts w:ascii="Arial" w:hAnsi="Arial"/>
      <w:spacing w:val="-5"/>
      <w:lang w:val="en-US" w:eastAsia="en-US"/>
    </w:rPr>
  </w:style>
  <w:style w:type="paragraph" w:styleId="Heading1">
    <w:name w:val="heading 1"/>
    <w:basedOn w:val="Normal"/>
    <w:next w:val="BodyText"/>
    <w:qFormat/>
    <w:rsid w:val="00161C0E"/>
    <w:pPr>
      <w:keepNext/>
      <w:keepLines/>
      <w:numPr>
        <w:numId w:val="1"/>
      </w:numPr>
      <w:spacing w:before="120"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161C0E"/>
    <w:pPr>
      <w:keepNext/>
      <w:keepLines/>
      <w:numPr>
        <w:ilvl w:val="1"/>
        <w:numId w:val="1"/>
      </w:numPr>
      <w:spacing w:before="120" w:line="200" w:lineRule="atLeast"/>
      <w:outlineLvl w:val="1"/>
    </w:pPr>
    <w:rPr>
      <w:rFonts w:ascii="Arial Black" w:hAnsi="Arial Black"/>
      <w:spacing w:val="-10"/>
      <w:kern w:val="28"/>
      <w:sz w:val="24"/>
    </w:rPr>
  </w:style>
  <w:style w:type="paragraph" w:styleId="Heading3">
    <w:name w:val="heading 3"/>
    <w:basedOn w:val="Normal"/>
    <w:next w:val="BodyText"/>
    <w:qFormat/>
    <w:rsid w:val="00161C0E"/>
    <w:pPr>
      <w:keepNext/>
      <w:keepLines/>
      <w:numPr>
        <w:ilvl w:val="2"/>
        <w:numId w:val="1"/>
      </w:numPr>
      <w:spacing w:before="120" w:line="180" w:lineRule="atLeast"/>
      <w:outlineLvl w:val="2"/>
    </w:pPr>
    <w:rPr>
      <w:rFonts w:ascii="Arial Black" w:hAnsi="Arial Black"/>
      <w:kern w:val="28"/>
      <w:sz w:val="24"/>
    </w:rPr>
  </w:style>
  <w:style w:type="paragraph" w:styleId="Heading4">
    <w:name w:val="heading 4"/>
    <w:basedOn w:val="Normal"/>
    <w:next w:val="BodyText"/>
    <w:qFormat/>
    <w:rsid w:val="00161C0E"/>
    <w:pPr>
      <w:keepNext/>
      <w:keepLines/>
      <w:numPr>
        <w:ilvl w:val="3"/>
        <w:numId w:val="1"/>
      </w:numPr>
      <w:spacing w:before="120" w:line="180" w:lineRule="atLeast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161C0E"/>
    <w:pPr>
      <w:keepNext/>
      <w:keepLines/>
      <w:numPr>
        <w:ilvl w:val="4"/>
        <w:numId w:val="1"/>
      </w:numPr>
      <w:spacing w:before="120" w:line="180" w:lineRule="atLeast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BodyText"/>
    <w:qFormat/>
    <w:rsid w:val="00161C0E"/>
    <w:pPr>
      <w:keepNext/>
      <w:keepLines/>
      <w:numPr>
        <w:ilvl w:val="5"/>
        <w:numId w:val="1"/>
      </w:numPr>
      <w:spacing w:before="120" w:line="180" w:lineRule="atLeast"/>
      <w:outlineLvl w:val="5"/>
    </w:pPr>
    <w:rPr>
      <w:rFonts w:ascii="Arial Black" w:hAnsi="Arial Black"/>
      <w:spacing w:val="-4"/>
      <w:kern w:val="28"/>
      <w:sz w:val="18"/>
    </w:rPr>
  </w:style>
  <w:style w:type="paragraph" w:styleId="Heading7">
    <w:name w:val="heading 7"/>
    <w:basedOn w:val="Normal"/>
    <w:next w:val="BodyText"/>
    <w:qFormat/>
    <w:rsid w:val="00161C0E"/>
    <w:pPr>
      <w:keepNext/>
      <w:keepLines/>
      <w:numPr>
        <w:ilvl w:val="6"/>
        <w:numId w:val="1"/>
      </w:numPr>
      <w:spacing w:before="120" w:line="180" w:lineRule="atLeast"/>
      <w:outlineLvl w:val="6"/>
    </w:pPr>
    <w:rPr>
      <w:rFonts w:ascii="Arial Black" w:hAnsi="Arial Black"/>
      <w:spacing w:val="-4"/>
      <w:kern w:val="28"/>
      <w:sz w:val="18"/>
    </w:rPr>
  </w:style>
  <w:style w:type="paragraph" w:styleId="Heading8">
    <w:name w:val="heading 8"/>
    <w:basedOn w:val="Normal"/>
    <w:next w:val="BodyText"/>
    <w:qFormat/>
    <w:rsid w:val="00161C0E"/>
    <w:pPr>
      <w:keepNext/>
      <w:keepLines/>
      <w:numPr>
        <w:ilvl w:val="7"/>
        <w:numId w:val="1"/>
      </w:numPr>
      <w:spacing w:before="120" w:line="180" w:lineRule="atLeast"/>
      <w:outlineLvl w:val="7"/>
    </w:pPr>
    <w:rPr>
      <w:rFonts w:ascii="Arial Black" w:hAnsi="Arial Black"/>
      <w:spacing w:val="-4"/>
      <w:kern w:val="28"/>
      <w:sz w:val="18"/>
    </w:rPr>
  </w:style>
  <w:style w:type="paragraph" w:styleId="Heading9">
    <w:name w:val="heading 9"/>
    <w:basedOn w:val="Normal"/>
    <w:next w:val="BodyText"/>
    <w:qFormat/>
    <w:rsid w:val="00161C0E"/>
    <w:pPr>
      <w:keepNext/>
      <w:keepLines/>
      <w:numPr>
        <w:ilvl w:val="8"/>
        <w:numId w:val="1"/>
      </w:numPr>
      <w:spacing w:before="120" w:line="180" w:lineRule="atLeast"/>
      <w:outlineLvl w:val="8"/>
    </w:pPr>
    <w:rPr>
      <w:rFonts w:ascii="Arial Black" w:hAnsi="Arial Black"/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semiHidden/>
    <w:rsid w:val="00161C0E"/>
    <w:pPr>
      <w:tabs>
        <w:tab w:val="right" w:leader="dot" w:pos="6480"/>
      </w:tabs>
      <w:spacing w:after="240" w:line="240" w:lineRule="atLeast"/>
    </w:pPr>
    <w:rPr>
      <w:spacing w:val="-4"/>
    </w:rPr>
  </w:style>
  <w:style w:type="paragraph" w:styleId="BodyText">
    <w:name w:val="Body Text"/>
    <w:basedOn w:val="Normal"/>
    <w:rsid w:val="00161C0E"/>
    <w:pPr>
      <w:spacing w:after="120"/>
    </w:pPr>
  </w:style>
  <w:style w:type="paragraph" w:styleId="Header">
    <w:name w:val="header"/>
    <w:basedOn w:val="Normal"/>
    <w:rsid w:val="00161C0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1C0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31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grig\Downloads\ICTPRG440%20-%20ASDS%20-%20ITWorks_MA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 xsi:nil="true"/>
    <Assessment_x0020_Instrument_x0020_Identifier xmlns="1c07d8c7-c900-4f17-8efa-882eb357c716">ITWorks_MAP_Template</Assessment_x0020_Instrument_x0020_Identifier>
    <Metadata_x0020_Completed xmlns="1c07d8c7-c900-4f17-8efa-882eb357c716">true</Metadata_x0020_Completed>
    <Quality_x0020_Checker xmlns="1c07d8c7-c900-4f17-8efa-882eb357c716">
      <UserInfo>
        <DisplayName>Greg Lynch</DisplayName>
        <AccountId>102</AccountId>
        <AccountType/>
      </UserInfo>
    </Quality_x0020_Checker>
    <UOC_x0020_Code xmlns="1c07d8c7-c900-4f17-8efa-882eb357c716">ICTPRG440</UOC_x0020_Code>
    <Developer xmlns="1c07d8c7-c900-4f17-8efa-882eb357c716">
      <UserInfo>
        <DisplayName>Julie Ruiz</DisplayName>
        <AccountId>107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Minor Change</Change_x0020_Type>
    <Document_x0020_Type xmlns="1c07d8c7-c900-4f17-8efa-882eb357c716">ASDS - Assessment - Support Documents for Students</Document_x0020_Type>
    <Peer_x0020_Reviewer xmlns="1c07d8c7-c900-4f17-8efa-882eb357c716">
      <UserInfo>
        <DisplayName>Dale Van Heer</DisplayName>
        <AccountId>108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Developer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Nigel Blake</DisplayName>
        <AccountId>716</AccountId>
        <AccountType/>
      </UserInfo>
    </Approver>
    <UOC_x0020_Title xmlns="1c07d8c7-c900-4f17-8efa-882eb357c716">Apply introductory programming skills in different languages</UOC_x0020_Title>
    <Development_x0020_Completed xmlns="1c07d8c7-c900-4f17-8efa-882eb357c716">true</Development_x0020_Completed>
    <TaxCatchAll xmlns="3b32f6f0-ddcd-4e66-a0c8-12c7c6b50ecf" xsi:nil="true"/>
    <Current_x0020_Version xmlns="b6bdf438-5d47-484a-a861-ca21256032dd">1</Current_x0020_Version>
    <DateOfCurrentRelease xmlns="b6bdf438-5d47-484a-a861-ca21256032dd">2022-03-30T13:30:00+00:00</DateOfCurrentRelease>
    <Document_x0020_State xmlns="b6bdf438-5d47-484a-a861-ca21256032dd">Developer Work Completed</Document_x0020_State>
    <Release_x0020_Version xmlns="b6bdf438-5d47-484a-a861-ca21256032dd">1.7</Release_x0020_Version>
    <lcf76f155ced4ddcb4097134ff3c332f xmlns="b6bdf438-5d47-484a-a861-ca21256032dd">
      <Terms xmlns="http://schemas.microsoft.com/office/infopath/2007/PartnerControls"/>
    </lcf76f155ced4ddcb4097134ff3c332f>
    <File_x0020_Updated xmlns="b6bdf438-5d47-484a-a861-ca21256032dd">false</File_x0020_Updat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4" ma:contentTypeDescription="Create a new document." ma:contentTypeScope="" ma:versionID="922f6b002d7ddffbe388ae09c0591027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424f2f47ee2443b026e233013a8059c2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  <xsd:element ref="ns4:MediaServiceObjectDetectorVersion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OPR - Assessor Other Party Report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CD - Assessment Task Checklist Digital"/>
          <xsd:enumeration value="ATCDRR - Assessment Task Checklist Digital Review Repor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TAS - Training and Assessment Strategy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4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4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5EDBFC-5896-418A-A812-61FE6D15E60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E483EA2-349A-4399-9039-6A87653D07AF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customXml/itemProps3.xml><?xml version="1.0" encoding="utf-8"?>
<ds:datastoreItem xmlns:ds="http://schemas.openxmlformats.org/officeDocument/2006/customXml" ds:itemID="{FC034C84-2887-4E5C-987B-AC7BA919D1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7FB2B8-B536-478C-9D6F-CD996689D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ICTPRG440 - ASDS - ITWorks_MAP_Template</Template>
  <TotalTime>83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 document</vt:lpstr>
    </vt:vector>
  </TitlesOfParts>
  <Company>TAFESA - Adelaide South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document</dc:title>
  <dc:creator>Travis Griggs</dc:creator>
  <cp:lastModifiedBy>Travis Griggs</cp:lastModifiedBy>
  <cp:revision>11</cp:revision>
  <cp:lastPrinted>2008-07-31T04:35:00Z</cp:lastPrinted>
  <dcterms:created xsi:type="dcterms:W3CDTF">2024-05-09T13:43:00Z</dcterms:created>
  <dcterms:modified xsi:type="dcterms:W3CDTF">2024-05-20T11:42:00Z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_docset_NoMedatataSyncRequired">
    <vt:lpwstr>False</vt:lpwstr>
  </property>
  <property fmtid="{D5CDD505-2E9C-101B-9397-08002B2CF9AE}" pid="4" name="Get Link">
    <vt:lpwstr>https://tafesaedu.sharepoint.com/:w:/s/qms/EdYuXtdxZANCtGPPWsDqIwgBZ25sYocpdL5Xiil-TyLkbw, https://tafesaedu.sharepoint.com/:w:/s/qms/EdYuXtdxZANCtGPPWsDqIwgBZ25sYocpdL5Xiil-TyLkbw</vt:lpwstr>
  </property>
  <property fmtid="{D5CDD505-2E9C-101B-9397-08002B2CF9AE}" pid="5" name="URL">
    <vt:lpwstr/>
  </property>
  <property fmtid="{D5CDD505-2E9C-101B-9397-08002B2CF9AE}" pid="6" name="MediaServiceImageTags">
    <vt:lpwstr/>
  </property>
  <property fmtid="{D5CDD505-2E9C-101B-9397-08002B2CF9AE}" pid="7" name="Quality ReChecker">
    <vt:lpwstr/>
  </property>
</Properties>
</file>